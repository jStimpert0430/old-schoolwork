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EndPr>
        <w:rPr>
          <w:noProof/>
          <w:color w:val="775F55" w:themeColor="text2"/>
          <w:sz w:val="32"/>
          <w:szCs w:val="32"/>
        </w:rPr>
      </w:sdtEndPr>
      <w:sdtContent>
        <w:p w:rsidR="001E5CFB" w:rsidRDefault="009F4726">
          <w:pPr>
            <w:rPr>
              <w:noProof/>
              <w:color w:val="775F55" w:themeColor="text2"/>
              <w:sz w:val="32"/>
              <w:szCs w:val="40"/>
            </w:rPr>
          </w:pPr>
          <w:r>
            <w:rPr>
              <w:noProof/>
              <w:lang w:eastAsia="en-US"/>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CFB" w:rsidRDefault="00506D13">
                                <w:pPr>
                                  <w:pStyle w:val="Subtitle"/>
                                </w:pP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EA5A38">
                                      <w:t>Joshua Stimpert</w:t>
                                    </w:r>
                                  </w:sdtContent>
                                </w:sdt>
                              </w:p>
                              <w:p w:rsidR="001E5CFB" w:rsidRDefault="00506D13">
                                <w:pPr>
                                  <w:pStyle w:val="Contactinfo"/>
                                </w:pPr>
                                <w:sdt>
                                  <w:sdtPr>
                                    <w:alias w:val="Company"/>
                                    <w:tag w:val=""/>
                                    <w:id w:val="733736139"/>
                                    <w:placeholder>
                                      <w:docPart w:val="EAAB00CA54DC470284256E50B132DE82"/>
                                    </w:placeholder>
                                    <w:dataBinding w:prefixMappings="xmlns:ns0='http://schemas.openxmlformats.org/officeDocument/2006/extended-properties' " w:xpath="/ns0:Properties[1]/ns0:Company[1]" w:storeItemID="{6668398D-A668-4E3E-A5EB-62B293D839F1}"/>
                                    <w:text/>
                                  </w:sdtPr>
                                  <w:sdtEndPr/>
                                  <w:sdtContent>
                                    <w:r w:rsidR="00EA5A38">
                                      <w:t>Stark State College</w:t>
                                    </w:r>
                                  </w:sdtContent>
                                </w:sdt>
                              </w:p>
                              <w:p w:rsidR="001E5CFB" w:rsidRDefault="00506D13">
                                <w:pPr>
                                  <w:pStyle w:val="Contactinfo"/>
                                </w:pPr>
                                <w:sdt>
                                  <w:sdtPr>
                                    <w:alias w:val="Company Address"/>
                                    <w:tag w:val=""/>
                                    <w:id w:val="-1515219664"/>
                                    <w:placeholder>
                                      <w:docPart w:val="6360B9A7F84B4698A3C11C6FCC48A494"/>
                                    </w:placeholder>
                                    <w:dataBinding w:prefixMappings="xmlns:ns0='http://schemas.microsoft.com/office/2006/coverPageProps' " w:xpath="/ns0:CoverPageProperties[1]/ns0:CompanyAddress[1]" w:storeItemID="{55AF091B-3C7A-41E3-B477-F2FDAA23CFDA}"/>
                                    <w:text/>
                                  </w:sdtPr>
                                  <w:sdtEndPr/>
                                  <w:sdtContent>
                                    <w:r w:rsidR="000F7E6F">
                                      <w:t>December 10</w:t>
                                    </w:r>
                                    <w:r w:rsidR="0065366C">
                                      <w:t>, 2017</w:t>
                                    </w:r>
                                  </w:sdtContent>
                                </w:sdt>
                                <w:r w:rsidR="009F4726">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1E5CFB" w:rsidRDefault="00774BCA">
                          <w:pPr>
                            <w:pStyle w:val="Subtitle"/>
                          </w:pP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EA5A38">
                                <w:t>Joshua Stimpert</w:t>
                              </w:r>
                            </w:sdtContent>
                          </w:sdt>
                        </w:p>
                        <w:p w:rsidR="001E5CFB" w:rsidRDefault="00774BCA">
                          <w:pPr>
                            <w:pStyle w:val="Contactinfo"/>
                          </w:pPr>
                          <w:sdt>
                            <w:sdtPr>
                              <w:alias w:val="Company"/>
                              <w:tag w:val=""/>
                              <w:id w:val="733736139"/>
                              <w:placeholder>
                                <w:docPart w:val="EAAB00CA54DC470284256E50B132DE82"/>
                              </w:placeholder>
                              <w:dataBinding w:prefixMappings="xmlns:ns0='http://schemas.openxmlformats.org/officeDocument/2006/extended-properties' " w:xpath="/ns0:Properties[1]/ns0:Company[1]" w:storeItemID="{6668398D-A668-4E3E-A5EB-62B293D839F1}"/>
                              <w:text/>
                            </w:sdtPr>
                            <w:sdtEndPr/>
                            <w:sdtContent>
                              <w:r w:rsidR="00EA5A38">
                                <w:t>Stark State College</w:t>
                              </w:r>
                            </w:sdtContent>
                          </w:sdt>
                        </w:p>
                        <w:p w:rsidR="001E5CFB" w:rsidRDefault="00774BCA">
                          <w:pPr>
                            <w:pStyle w:val="Contactinfo"/>
                          </w:pPr>
                          <w:sdt>
                            <w:sdtPr>
                              <w:alias w:val="Company Address"/>
                              <w:tag w:val=""/>
                              <w:id w:val="-1515219664"/>
                              <w:placeholder>
                                <w:docPart w:val="6360B9A7F84B4698A3C11C6FCC48A494"/>
                              </w:placeholder>
                              <w:dataBinding w:prefixMappings="xmlns:ns0='http://schemas.microsoft.com/office/2006/coverPageProps' " w:xpath="/ns0:CoverPageProperties[1]/ns0:CompanyAddress[1]" w:storeItemID="{55AF091B-3C7A-41E3-B477-F2FDAA23CFDA}"/>
                              <w:text/>
                            </w:sdtPr>
                            <w:sdtEndPr/>
                            <w:sdtContent>
                              <w:r w:rsidR="000F7E6F">
                                <w:t>December 10</w:t>
                              </w:r>
                              <w:r w:rsidR="0065366C">
                                <w:t>, 2017</w:t>
                              </w:r>
                            </w:sdtContent>
                          </w:sdt>
                          <w:r w:rsidR="009F4726">
                            <w:t xml:space="preserve"> </w:t>
                          </w:r>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CFB" w:rsidRDefault="001E5CFB">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1E5CFB" w:rsidRDefault="008D7EE4">
                                    <w:pPr>
                                      <w:pStyle w:val="Title"/>
                                    </w:pPr>
                                    <w:r>
                                      <w:t xml:space="preserve">Screenshots and </w:t>
                                    </w:r>
                                    <w:r w:rsidR="000F7E6F">
                                      <w:t>simple image manipulation with</w:t>
                                    </w:r>
                                    <w:r>
                                      <w:t xml:space="preserve"> C#</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1E5CFB" w:rsidRDefault="000F7E6F">
                                    <w:pPr>
                                      <w:pStyle w:val="Subtitle"/>
                                    </w:pPr>
                                    <w:r>
                                      <w:t>C# Fall</w:t>
                                    </w:r>
                                    <w:r w:rsidR="00EA5A38">
                                      <w:t xml:space="preserve">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1E5CFB" w:rsidRDefault="001E5CFB">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1E5CFB" w:rsidRDefault="008D7EE4">
                              <w:pPr>
                                <w:pStyle w:val="Title"/>
                              </w:pPr>
                              <w:r>
                                <w:t xml:space="preserve">Screenshots and </w:t>
                              </w:r>
                              <w:r w:rsidR="000F7E6F">
                                <w:t>simple image manipulation with</w:t>
                              </w:r>
                              <w:r>
                                <w:t xml:space="preserve"> C#</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1E5CFB" w:rsidRDefault="000F7E6F">
                              <w:pPr>
                                <w:pStyle w:val="Subtitle"/>
                              </w:pPr>
                              <w:r>
                                <w:t>C# Fall</w:t>
                              </w:r>
                              <w:r w:rsidR="00EA5A38">
                                <w:t xml:space="preserve"> 2017</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CFB" w:rsidRDefault="001E5CFB">
                                <w:pPr>
                                  <w:pStyle w:val="Subtitle"/>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1E5CFB" w:rsidRDefault="001E5CFB">
                          <w:pPr>
                            <w:pStyle w:val="Subtitle"/>
                          </w:pPr>
                        </w:p>
                      </w:txbxContent>
                    </v:textbox>
                    <w10:wrap type="square" anchorx="margin" anchory="page"/>
                    <w10:anchorlock/>
                  </v:shape>
                </w:pict>
              </mc:Fallback>
            </mc:AlternateContent>
          </w:r>
          <w:r>
            <w:rPr>
              <w:noProof/>
              <w:lang w:eastAsia="en-U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07D5E"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94b6d2 [3204]" stroked="f" strokeweight="1pt">
                      <v:path arrowok="t"/>
                      <o:lock v:ext="edit" aspectratio="t"/>
                    </v:rect>
                    <w10:wrap anchorx="page" anchory="page"/>
                  </v:group>
                </w:pict>
              </mc:Fallback>
            </mc:AlternateContent>
          </w:r>
          <w:r>
            <w:rPr>
              <w:noProof/>
              <w:color w:val="775F55" w:themeColor="text2"/>
              <w:sz w:val="32"/>
              <w:szCs w:val="32"/>
            </w:rPr>
            <w:br w:type="page"/>
          </w:r>
        </w:p>
      </w:sdtContent>
    </w:sdt>
    <w:sdt>
      <w:sdtPr>
        <w:alias w:val="Title"/>
        <w:tag w:val=""/>
        <w:id w:val="1722478048"/>
        <w:dataBinding w:prefixMappings="xmlns:ns0='http://purl.org/dc/elements/1.1/' xmlns:ns1='http://schemas.openxmlformats.org/package/2006/metadata/core-properties' " w:xpath="/ns1:coreProperties[1]/ns0:title[1]" w:storeItemID="{6C3C8BC8-F283-45AE-878A-BAB7291924A1}"/>
        <w:text/>
      </w:sdtPr>
      <w:sdtEndPr/>
      <w:sdtContent>
        <w:p w:rsidR="001E5CFB" w:rsidRDefault="000F7E6F">
          <w:pPr>
            <w:pStyle w:val="Heading1"/>
          </w:pPr>
          <w:r>
            <w:t>Screenshots and simple image manipulation with C#</w:t>
          </w:r>
        </w:p>
      </w:sdtContent>
    </w:sdt>
    <w:p w:rsidR="001E5CFB" w:rsidRDefault="00EA5A38">
      <w:pPr>
        <w:pStyle w:val="Heading2"/>
      </w:pPr>
      <w:r>
        <w:t>IntroDuction</w:t>
      </w:r>
    </w:p>
    <w:p w:rsidR="001E5CFB" w:rsidRDefault="00B742F3" w:rsidP="00B742F3">
      <w:r>
        <w:t>For</w:t>
      </w:r>
      <w:r w:rsidR="000F7E6F">
        <w:t xml:space="preserve"> the Fall 2017 C#</w:t>
      </w:r>
      <w:r w:rsidR="008D7EE4">
        <w:t xml:space="preserve"> Final</w:t>
      </w:r>
      <w:r w:rsidR="002C121A">
        <w:t xml:space="preserve"> at Stark State, I was requested to explore an area of Visual Basic we had not covered in class, create a program that gave examples of the topic, and prepare a follow along lab like the ones we have had for assignments in class.</w:t>
      </w:r>
    </w:p>
    <w:p w:rsidR="008D7EE4" w:rsidRDefault="008D7EE4" w:rsidP="00B742F3">
      <w:r>
        <w:t>The topic I have decided to research is how to take screenshots</w:t>
      </w:r>
      <w:r w:rsidR="00F72EEE">
        <w:t xml:space="preserve"> with code</w:t>
      </w:r>
      <w:r w:rsidR="003C2235">
        <w:t>, use GDI to manipulate the data, and save the manipulated image</w:t>
      </w:r>
      <w:r>
        <w:t xml:space="preserve"> with a filestream.</w:t>
      </w:r>
      <w:r w:rsidR="003C2235">
        <w:t xml:space="preserve"> </w:t>
      </w:r>
      <w:r w:rsidR="006C71F3">
        <w:t>In order to accomplish this, I had to learn many different concepts I had personally not used yet in this class and integrate them together in a stable and effective manner.</w:t>
      </w:r>
    </w:p>
    <w:p w:rsidR="00A77655" w:rsidRDefault="006C71F3" w:rsidP="00B742F3">
      <w:r>
        <w:t>Following is my walkthrough on how to create a screenshot capturing and basic image editing program that will crop the screenshots received by the capture.</w:t>
      </w:r>
    </w:p>
    <w:p w:rsidR="00B742F3" w:rsidRPr="00A77655" w:rsidRDefault="00B742F3"/>
    <w:p w:rsidR="0078329C" w:rsidRPr="0078329C" w:rsidRDefault="0078329C" w:rsidP="0078329C">
      <w:pPr>
        <w:pStyle w:val="Heading2"/>
      </w:pPr>
      <w:r>
        <w:t>Walkthrough</w:t>
      </w:r>
    </w:p>
    <w:p w:rsidR="0078329C" w:rsidRDefault="0078329C" w:rsidP="0078329C">
      <w:pPr>
        <w:pStyle w:val="Heading3"/>
        <w:ind w:left="0"/>
      </w:pPr>
      <w:r>
        <w:t xml:space="preserve"> 1. Concepts Covered</w:t>
      </w:r>
    </w:p>
    <w:p w:rsidR="0078329C" w:rsidRDefault="003C2235" w:rsidP="0078329C">
      <w:pPr>
        <w:pStyle w:val="ListParagraph"/>
        <w:numPr>
          <w:ilvl w:val="0"/>
          <w:numId w:val="3"/>
        </w:numPr>
      </w:pPr>
      <w:r>
        <w:t>The use of graphics objects and Picture Boxes to create and display the captured image.</w:t>
      </w:r>
    </w:p>
    <w:p w:rsidR="0078329C" w:rsidRDefault="003C2235" w:rsidP="0078329C">
      <w:pPr>
        <w:pStyle w:val="ListParagraph"/>
        <w:numPr>
          <w:ilvl w:val="0"/>
          <w:numId w:val="3"/>
        </w:numPr>
      </w:pPr>
      <w:r>
        <w:t>Use of the CopyFr</w:t>
      </w:r>
      <w:r w:rsidR="0001244D">
        <w:t>omScreen function to capture a</w:t>
      </w:r>
      <w:r>
        <w:t xml:space="preserve"> screenshot.</w:t>
      </w:r>
    </w:p>
    <w:p w:rsidR="0078329C" w:rsidRDefault="003C2235" w:rsidP="0078329C">
      <w:pPr>
        <w:pStyle w:val="ListParagraph"/>
        <w:numPr>
          <w:ilvl w:val="0"/>
          <w:numId w:val="3"/>
        </w:numPr>
      </w:pPr>
      <w:r>
        <w:t xml:space="preserve">Use of GDI methods </w:t>
      </w:r>
      <w:r w:rsidR="00632468">
        <w:t>to add a rectangle around what is being cropped in real time</w:t>
      </w:r>
      <w:r>
        <w:t>.</w:t>
      </w:r>
    </w:p>
    <w:p w:rsidR="001E5CFB" w:rsidRDefault="003C2235" w:rsidP="00DF56A8">
      <w:pPr>
        <w:pStyle w:val="ListParagraph"/>
        <w:numPr>
          <w:ilvl w:val="0"/>
          <w:numId w:val="3"/>
        </w:numPr>
      </w:pPr>
      <w:r>
        <w:t>Use of filestream to push data into a file once finished.</w:t>
      </w:r>
    </w:p>
    <w:p w:rsidR="0001244D" w:rsidRDefault="0001244D" w:rsidP="0001244D">
      <w:pPr>
        <w:pStyle w:val="ListParagraph"/>
        <w:ind w:left="792"/>
      </w:pPr>
    </w:p>
    <w:p w:rsidR="001E5CFB" w:rsidRDefault="00DF56A8">
      <w:pPr>
        <w:pStyle w:val="Heading3"/>
      </w:pPr>
      <w:r>
        <w:t>2.1 Initial form setup</w:t>
      </w:r>
    </w:p>
    <w:p w:rsidR="00DF56A8" w:rsidRDefault="003C2235" w:rsidP="00DF56A8">
      <w:r>
        <w:t>First, create a new project</w:t>
      </w:r>
      <w:r w:rsidR="00DF56A8">
        <w:t xml:space="preserve"> and give it a name of </w:t>
      </w:r>
      <w:r>
        <w:rPr>
          <w:i/>
        </w:rPr>
        <w:t>username-Screen Capture Tool</w:t>
      </w:r>
      <w:r w:rsidR="00DF56A8">
        <w:rPr>
          <w:i/>
        </w:rPr>
        <w:t xml:space="preserve">. </w:t>
      </w:r>
      <w:r w:rsidR="00DF56A8">
        <w:t>Then add the following objects to the default form—</w:t>
      </w:r>
    </w:p>
    <w:p w:rsidR="00DF56A8" w:rsidRDefault="003C2235" w:rsidP="00DF56A8">
      <w:pPr>
        <w:pStyle w:val="ListParagraph"/>
        <w:numPr>
          <w:ilvl w:val="0"/>
          <w:numId w:val="4"/>
        </w:numPr>
      </w:pPr>
      <w:r>
        <w:t>3x Button</w:t>
      </w:r>
    </w:p>
    <w:p w:rsidR="00DF56A8" w:rsidRDefault="003C2235" w:rsidP="00DF56A8">
      <w:pPr>
        <w:pStyle w:val="ListParagraph"/>
        <w:numPr>
          <w:ilvl w:val="0"/>
          <w:numId w:val="4"/>
        </w:numPr>
      </w:pPr>
      <w:r>
        <w:t>1x Panel</w:t>
      </w:r>
    </w:p>
    <w:p w:rsidR="00DF56A8" w:rsidRDefault="003C2235" w:rsidP="00DF56A8">
      <w:pPr>
        <w:pStyle w:val="ListParagraph"/>
        <w:numPr>
          <w:ilvl w:val="0"/>
          <w:numId w:val="4"/>
        </w:numPr>
      </w:pPr>
      <w:r>
        <w:t>1x Picture Box</w:t>
      </w:r>
    </w:p>
    <w:p w:rsidR="00DF56A8" w:rsidRDefault="003C2235" w:rsidP="00DF56A8">
      <w:pPr>
        <w:pStyle w:val="ListParagraph"/>
        <w:numPr>
          <w:ilvl w:val="0"/>
          <w:numId w:val="4"/>
        </w:numPr>
      </w:pPr>
      <w:r>
        <w:t>1x Check Box</w:t>
      </w:r>
    </w:p>
    <w:p w:rsidR="003C2235" w:rsidRDefault="003C2235" w:rsidP="00DF56A8">
      <w:pPr>
        <w:pStyle w:val="ListParagraph"/>
        <w:numPr>
          <w:ilvl w:val="0"/>
          <w:numId w:val="4"/>
        </w:numPr>
      </w:pPr>
      <w:r>
        <w:t>1x Label</w:t>
      </w:r>
    </w:p>
    <w:p w:rsidR="00DF56A8" w:rsidRDefault="00DF56A8" w:rsidP="00DF56A8">
      <w:r>
        <w:t xml:space="preserve">Once all of the objects have been added, rearrange and rename everything to look like what is shown </w:t>
      </w:r>
      <w:r w:rsidR="003C2235">
        <w:t>and place the picture box inside the panel.</w:t>
      </w:r>
    </w:p>
    <w:p w:rsidR="00DF56A8" w:rsidRDefault="00DF56A8" w:rsidP="0023471F">
      <w:pPr>
        <w:jc w:val="center"/>
      </w:pPr>
    </w:p>
    <w:p w:rsidR="003C2235" w:rsidRDefault="003C2235" w:rsidP="0023471F">
      <w:pPr>
        <w:jc w:val="center"/>
      </w:pPr>
      <w:r>
        <w:rPr>
          <w:noProof/>
          <w:lang w:eastAsia="en-US"/>
        </w:rPr>
        <w:lastRenderedPageBreak/>
        <w:drawing>
          <wp:inline distT="0" distB="0" distL="0" distR="0">
            <wp:extent cx="5934075" cy="3743325"/>
            <wp:effectExtent l="0" t="0" r="9525" b="9525"/>
            <wp:docPr id="4" name="Picture 4" descr="C:\Users\Bunta\Desktop\ss+(2017-05-02+at+04.1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nta\Desktop\ss+(2017-05-02+at+04.11.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743325"/>
                    </a:xfrm>
                    <a:prstGeom prst="rect">
                      <a:avLst/>
                    </a:prstGeom>
                    <a:noFill/>
                    <a:ln>
                      <a:noFill/>
                    </a:ln>
                  </pic:spPr>
                </pic:pic>
              </a:graphicData>
            </a:graphic>
          </wp:inline>
        </w:drawing>
      </w:r>
    </w:p>
    <w:p w:rsidR="001E5CFB" w:rsidRDefault="0023471F" w:rsidP="0023471F">
      <w:pPr>
        <w:jc w:val="center"/>
        <w:rPr>
          <w:i/>
        </w:rPr>
      </w:pPr>
      <w:r>
        <w:rPr>
          <w:i/>
        </w:rPr>
        <w:t>2.1 Layout of initial form</w:t>
      </w:r>
    </w:p>
    <w:p w:rsidR="00632468" w:rsidRDefault="00632468" w:rsidP="00632468">
      <w:r>
        <w:t>Onc</w:t>
      </w:r>
      <w:r w:rsidR="0001244D">
        <w:t>e the layout has</w:t>
      </w:r>
      <w:r>
        <w:t xml:space="preserve"> been completed</w:t>
      </w:r>
      <w:r w:rsidR="0001244D">
        <w:t>,</w:t>
      </w:r>
      <w:r>
        <w:t xml:space="preserve"> click on the picture</w:t>
      </w:r>
      <w:r w:rsidR="0001244D">
        <w:t xml:space="preserve"> </w:t>
      </w:r>
      <w:r>
        <w:t xml:space="preserve">box object and set size to auto in the </w:t>
      </w:r>
      <w:r w:rsidR="0001244D">
        <w:t>properties, anchor</w:t>
      </w:r>
      <w:r>
        <w:t xml:space="preserve"> the capture button and the label to the top left, then anchor the save, clear, and open file checkbox to the top right. Finally, anchor the panel to the right, bottom, and left.</w:t>
      </w:r>
    </w:p>
    <w:p w:rsidR="0001244D" w:rsidRPr="00632468" w:rsidRDefault="0001244D" w:rsidP="00632468"/>
    <w:p w:rsidR="001E5CFB" w:rsidRDefault="0023471F">
      <w:pPr>
        <w:pStyle w:val="Heading3"/>
      </w:pPr>
      <w:r>
        <w:t xml:space="preserve">2.2 </w:t>
      </w:r>
      <w:r w:rsidR="0001244D">
        <w:t>Adding required namespaces</w:t>
      </w:r>
    </w:p>
    <w:p w:rsidR="0023471F" w:rsidRDefault="0023471F" w:rsidP="0023471F">
      <w:r>
        <w:t xml:space="preserve">1. Once everything has been added and arranged, double click on some blank space on the form to open the .cs file for the form. </w:t>
      </w:r>
    </w:p>
    <w:p w:rsidR="0023471F" w:rsidRDefault="0023471F" w:rsidP="0023471F">
      <w:r>
        <w:t xml:space="preserve">2. </w:t>
      </w:r>
      <w:r w:rsidR="0001244D">
        <w:t>Add the following namespaces</w:t>
      </w:r>
      <w:r w:rsidR="00BD07F8">
        <w:t>—</w:t>
      </w:r>
    </w:p>
    <w:p w:rsidR="00BD07F8" w:rsidRDefault="00BD07F8" w:rsidP="0023471F">
      <w:pPr>
        <w:rPr>
          <w:i/>
        </w:rPr>
      </w:pPr>
    </w:p>
    <w:p w:rsidR="0001244D" w:rsidRDefault="0001244D" w:rsidP="0001244D">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System.Drawing.Imaging;</w:t>
      </w:r>
    </w:p>
    <w:p w:rsidR="0001244D" w:rsidRDefault="0001244D" w:rsidP="0001244D">
      <w:pPr>
        <w:ind w:left="0" w:firstLine="720"/>
        <w:rPr>
          <w:rFonts w:ascii="Consolas" w:hAnsi="Consolas" w:cs="Consolas"/>
          <w:color w:val="000000"/>
          <w:kern w:val="0"/>
          <w:sz w:val="19"/>
          <w:szCs w:val="19"/>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System.IO;</w:t>
      </w:r>
    </w:p>
    <w:p w:rsidR="00BD07F8" w:rsidRDefault="00BD07F8" w:rsidP="0001244D">
      <w:pPr>
        <w:ind w:left="0" w:firstLine="720"/>
        <w:rPr>
          <w:rFonts w:ascii="Consolas" w:hAnsi="Consolas" w:cs="Consolas"/>
          <w:color w:val="000000"/>
          <w:kern w:val="0"/>
          <w:sz w:val="19"/>
          <w:szCs w:val="19"/>
        </w:rPr>
      </w:pPr>
    </w:p>
    <w:p w:rsidR="0023471F" w:rsidRPr="0023471F" w:rsidRDefault="0001244D" w:rsidP="0001244D">
      <w:r>
        <w:t>This will allow us to use system IO functions and functions to draw graphics onto our form.</w:t>
      </w:r>
    </w:p>
    <w:p w:rsidR="00686ADB" w:rsidRDefault="00686ADB" w:rsidP="00686ADB">
      <w:r>
        <w:t>3. Declare the following variables at the highest sco</w:t>
      </w:r>
      <w:r w:rsidR="0001244D">
        <w:t>pe for the form</w:t>
      </w:r>
      <w:r>
        <w:t>—</w:t>
      </w:r>
    </w:p>
    <w:p w:rsidR="00BD07F8" w:rsidRDefault="00BD07F8" w:rsidP="00686ADB"/>
    <w:p w:rsidR="0001244D" w:rsidRDefault="0001244D" w:rsidP="0001244D">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t>Rectangle</w:t>
      </w:r>
      <w:r>
        <w:rPr>
          <w:rFonts w:ascii="Consolas" w:hAnsi="Consolas" w:cs="Consolas"/>
          <w:color w:val="000000"/>
          <w:kern w:val="0"/>
          <w:sz w:val="19"/>
          <w:szCs w:val="19"/>
          <w:highlight w:val="white"/>
        </w:rPr>
        <w:t xml:space="preserve"> selectionRect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Rectangle</w:t>
      </w:r>
      <w:r>
        <w:rPr>
          <w:rFonts w:ascii="Consolas" w:hAnsi="Consolas" w:cs="Consolas"/>
          <w:color w:val="000000"/>
          <w:kern w:val="0"/>
          <w:sz w:val="19"/>
          <w:szCs w:val="19"/>
          <w:highlight w:val="white"/>
        </w:rPr>
        <w:t>();</w:t>
      </w:r>
    </w:p>
    <w:p w:rsidR="0001244D" w:rsidRDefault="0001244D" w:rsidP="0001244D">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t>Color</w:t>
      </w:r>
      <w:r>
        <w:rPr>
          <w:rFonts w:ascii="Consolas" w:hAnsi="Consolas" w:cs="Consolas"/>
          <w:color w:val="000000"/>
          <w:kern w:val="0"/>
          <w:sz w:val="19"/>
          <w:szCs w:val="19"/>
          <w:highlight w:val="white"/>
        </w:rPr>
        <w:t xml:space="preserve"> penColor = </w:t>
      </w:r>
      <w:r>
        <w:rPr>
          <w:rFonts w:ascii="Consolas" w:hAnsi="Consolas" w:cs="Consolas"/>
          <w:color w:val="2B91AF"/>
          <w:kern w:val="0"/>
          <w:sz w:val="19"/>
          <w:szCs w:val="19"/>
          <w:highlight w:val="white"/>
        </w:rPr>
        <w:t>Color</w:t>
      </w:r>
      <w:r>
        <w:rPr>
          <w:rFonts w:ascii="Consolas" w:hAnsi="Consolas" w:cs="Consolas"/>
          <w:color w:val="000000"/>
          <w:kern w:val="0"/>
          <w:sz w:val="19"/>
          <w:szCs w:val="19"/>
          <w:highlight w:val="white"/>
        </w:rPr>
        <w:t>.Red;</w:t>
      </w:r>
    </w:p>
    <w:p w:rsidR="0001244D" w:rsidRDefault="0001244D" w:rsidP="0001244D">
      <w:pPr>
        <w:ind w:left="0" w:firstLine="720"/>
        <w:rPr>
          <w:rFonts w:ascii="Consolas" w:hAnsi="Consolas" w:cs="Consolas"/>
          <w:color w:val="000000"/>
          <w:kern w:val="0"/>
          <w:sz w:val="19"/>
          <w:szCs w:val="19"/>
        </w:rPr>
      </w:pPr>
      <w:r w:rsidRPr="0001244D">
        <w:rPr>
          <w:rFonts w:ascii="Consolas" w:hAnsi="Consolas" w:cs="Consolas"/>
          <w:color w:val="0000FF"/>
          <w:kern w:val="0"/>
          <w:sz w:val="19"/>
          <w:szCs w:val="19"/>
          <w:highlight w:val="white"/>
        </w:rPr>
        <w:t>bool</w:t>
      </w:r>
      <w:r w:rsidRPr="0001244D">
        <w:rPr>
          <w:rFonts w:ascii="Consolas" w:hAnsi="Consolas" w:cs="Consolas"/>
          <w:color w:val="000000"/>
          <w:kern w:val="0"/>
          <w:sz w:val="19"/>
          <w:szCs w:val="19"/>
          <w:highlight w:val="white"/>
        </w:rPr>
        <w:t xml:space="preserve"> openFileOnSave = </w:t>
      </w:r>
      <w:r w:rsidRPr="0001244D">
        <w:rPr>
          <w:rFonts w:ascii="Consolas" w:hAnsi="Consolas" w:cs="Consolas"/>
          <w:color w:val="0000FF"/>
          <w:kern w:val="0"/>
          <w:sz w:val="19"/>
          <w:szCs w:val="19"/>
          <w:highlight w:val="white"/>
        </w:rPr>
        <w:t>true</w:t>
      </w:r>
      <w:r w:rsidRPr="0001244D">
        <w:rPr>
          <w:rFonts w:ascii="Consolas" w:hAnsi="Consolas" w:cs="Consolas"/>
          <w:color w:val="000000"/>
          <w:kern w:val="0"/>
          <w:sz w:val="19"/>
          <w:szCs w:val="19"/>
          <w:highlight w:val="white"/>
        </w:rPr>
        <w:t>;</w:t>
      </w:r>
    </w:p>
    <w:p w:rsidR="0001244D" w:rsidRDefault="0001244D" w:rsidP="0001244D">
      <w:pPr>
        <w:ind w:left="0" w:firstLine="720"/>
      </w:pPr>
    </w:p>
    <w:p w:rsidR="0001244D" w:rsidRDefault="0001244D" w:rsidP="0001244D">
      <w:pPr>
        <w:ind w:left="0" w:firstLine="720"/>
      </w:pPr>
    </w:p>
    <w:p w:rsidR="001E5CFB" w:rsidRDefault="00722674">
      <w:pPr>
        <w:pStyle w:val="Heading3"/>
      </w:pPr>
      <w:r>
        <w:t xml:space="preserve">2.3 </w:t>
      </w:r>
      <w:r w:rsidR="0001244D">
        <w:t>Capture Screen Method</w:t>
      </w:r>
    </w:p>
    <w:p w:rsidR="0001244D" w:rsidRDefault="0001244D" w:rsidP="00686E07">
      <w:pPr>
        <w:pStyle w:val="ListBullet"/>
        <w:numPr>
          <w:ilvl w:val="0"/>
          <w:numId w:val="0"/>
        </w:numPr>
      </w:pPr>
      <w:r>
        <w:t xml:space="preserve">This will be our main method for the program, it will capture an image of the current screen </w:t>
      </w:r>
      <w:r w:rsidR="008226AD">
        <w:t xml:space="preserve">by declaring a bitmap, graphics object, </w:t>
      </w:r>
      <w:r>
        <w:t>and send</w:t>
      </w:r>
      <w:r w:rsidR="008226AD">
        <w:t>ing</w:t>
      </w:r>
      <w:r>
        <w:t xml:space="preserve"> that data to the picture box in the form wh</w:t>
      </w:r>
      <w:r w:rsidR="008226AD">
        <w:t>ere it can be later manipulated.</w:t>
      </w:r>
    </w:p>
    <w:p w:rsidR="00D7223E" w:rsidRDefault="00D7223E" w:rsidP="00686E07">
      <w:pPr>
        <w:pStyle w:val="ListBullet"/>
        <w:numPr>
          <w:ilvl w:val="0"/>
          <w:numId w:val="0"/>
        </w:numPr>
      </w:pPr>
      <w:r>
        <w:t xml:space="preserve">1. </w:t>
      </w:r>
      <w:r w:rsidR="008226AD">
        <w:t>Start by declaring a method named “CaptureScreen” with 4 integer arguments that default to 0 and returns nothing.</w:t>
      </w:r>
    </w:p>
    <w:p w:rsidR="00BD07F8" w:rsidRDefault="00BD07F8" w:rsidP="00686E07">
      <w:pPr>
        <w:pStyle w:val="ListBullet"/>
        <w:numPr>
          <w:ilvl w:val="0"/>
          <w:numId w:val="0"/>
        </w:numPr>
      </w:pPr>
    </w:p>
    <w:p w:rsidR="008226AD" w:rsidRDefault="008226AD" w:rsidP="008226AD">
      <w:pPr>
        <w:pStyle w:val="ListBullet"/>
        <w:numPr>
          <w:ilvl w:val="0"/>
          <w:numId w:val="0"/>
        </w:numPr>
        <w:ind w:left="720"/>
        <w:rPr>
          <w:rFonts w:ascii="Consolas" w:hAnsi="Consolas" w:cs="Consolas"/>
          <w:color w:val="000000"/>
          <w:kern w:val="0"/>
          <w:sz w:val="19"/>
          <w:szCs w:val="19"/>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CaptureScreen(</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xValue = 0,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yValue = 0,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height = 0,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width = 0) {</w:t>
      </w:r>
      <w:r>
        <w:rPr>
          <w:rFonts w:ascii="Consolas" w:hAnsi="Consolas" w:cs="Consolas"/>
          <w:color w:val="000000"/>
          <w:kern w:val="0"/>
          <w:sz w:val="19"/>
          <w:szCs w:val="19"/>
        </w:rPr>
        <w:t>}</w:t>
      </w:r>
    </w:p>
    <w:p w:rsidR="00BD07F8" w:rsidRDefault="00BD07F8" w:rsidP="008226AD">
      <w:pPr>
        <w:pStyle w:val="ListBullet"/>
        <w:numPr>
          <w:ilvl w:val="0"/>
          <w:numId w:val="0"/>
        </w:numPr>
        <w:ind w:left="720"/>
      </w:pPr>
    </w:p>
    <w:p w:rsidR="00BD07F8" w:rsidRDefault="00BD07F8" w:rsidP="00686E07">
      <w:pPr>
        <w:pStyle w:val="ListBullet"/>
        <w:numPr>
          <w:ilvl w:val="0"/>
          <w:numId w:val="0"/>
        </w:numPr>
      </w:pPr>
      <w:r>
        <w:t>2. The first thing we’ll want to do is force garbage collection to get rid of any old screenshot that might be hanging around from a previous button press. This collection happens automatically, but not frequent enough to avoid the possibility of large amounts of garbage data flooding the ram if the capture button is pressed repeatedly. Since we need the data in the screenshot after the scope needed to dispose the image has expired, we’ll need to count on the garbage collector. Add the follow two lines of code at the top of your new function—</w:t>
      </w:r>
    </w:p>
    <w:p w:rsidR="00BD07F8" w:rsidRDefault="00BD07F8" w:rsidP="00686E07">
      <w:pPr>
        <w:pStyle w:val="ListBullet"/>
        <w:numPr>
          <w:ilvl w:val="0"/>
          <w:numId w:val="0"/>
        </w:numPr>
      </w:pPr>
    </w:p>
    <w:p w:rsidR="00BD07F8" w:rsidRDefault="00BD07F8" w:rsidP="00BD07F8">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System.</w:t>
      </w:r>
      <w:r>
        <w:rPr>
          <w:rFonts w:ascii="Consolas" w:hAnsi="Consolas" w:cs="Consolas"/>
          <w:color w:val="2B91AF"/>
          <w:kern w:val="0"/>
          <w:sz w:val="19"/>
          <w:szCs w:val="19"/>
          <w:highlight w:val="white"/>
        </w:rPr>
        <w:t>GC</w:t>
      </w:r>
      <w:r>
        <w:rPr>
          <w:rFonts w:ascii="Consolas" w:hAnsi="Consolas" w:cs="Consolas"/>
          <w:color w:val="000000"/>
          <w:kern w:val="0"/>
          <w:sz w:val="19"/>
          <w:szCs w:val="19"/>
          <w:highlight w:val="white"/>
        </w:rPr>
        <w:t>.Collect();</w:t>
      </w:r>
    </w:p>
    <w:p w:rsidR="00BD07F8" w:rsidRDefault="00BD07F8" w:rsidP="00BD07F8">
      <w:pPr>
        <w:pStyle w:val="ListBullet"/>
        <w:numPr>
          <w:ilvl w:val="0"/>
          <w:numId w:val="0"/>
        </w:numPr>
        <w:ind w:firstLine="720"/>
        <w:rPr>
          <w:rFonts w:ascii="Consolas" w:hAnsi="Consolas" w:cs="Consolas"/>
          <w:color w:val="000000"/>
          <w:kern w:val="0"/>
          <w:sz w:val="19"/>
          <w:szCs w:val="19"/>
        </w:rPr>
      </w:pPr>
      <w:r>
        <w:rPr>
          <w:rFonts w:ascii="Consolas" w:hAnsi="Consolas" w:cs="Consolas"/>
          <w:color w:val="000000"/>
          <w:kern w:val="0"/>
          <w:sz w:val="19"/>
          <w:szCs w:val="19"/>
          <w:highlight w:val="white"/>
        </w:rPr>
        <w:t>System.</w:t>
      </w:r>
      <w:r>
        <w:rPr>
          <w:rFonts w:ascii="Consolas" w:hAnsi="Consolas" w:cs="Consolas"/>
          <w:color w:val="2B91AF"/>
          <w:kern w:val="0"/>
          <w:sz w:val="19"/>
          <w:szCs w:val="19"/>
          <w:highlight w:val="white"/>
        </w:rPr>
        <w:t>GC</w:t>
      </w:r>
      <w:r>
        <w:rPr>
          <w:rFonts w:ascii="Consolas" w:hAnsi="Consolas" w:cs="Consolas"/>
          <w:color w:val="000000"/>
          <w:kern w:val="0"/>
          <w:sz w:val="19"/>
          <w:szCs w:val="19"/>
          <w:highlight w:val="white"/>
        </w:rPr>
        <w:t>.WaitForPendingFinalizers();</w:t>
      </w:r>
    </w:p>
    <w:p w:rsidR="00BD07F8" w:rsidRDefault="00BD07F8" w:rsidP="00BD07F8">
      <w:pPr>
        <w:pStyle w:val="ListBullet"/>
        <w:numPr>
          <w:ilvl w:val="0"/>
          <w:numId w:val="0"/>
        </w:numPr>
        <w:ind w:firstLine="720"/>
      </w:pPr>
    </w:p>
    <w:p w:rsidR="00D7223E" w:rsidRDefault="00BD07F8" w:rsidP="00686E07">
      <w:pPr>
        <w:pStyle w:val="ListBullet"/>
        <w:numPr>
          <w:ilvl w:val="0"/>
          <w:numId w:val="0"/>
        </w:numPr>
      </w:pPr>
      <w:r>
        <w:t>3</w:t>
      </w:r>
      <w:r w:rsidR="00D7223E">
        <w:t xml:space="preserve">. </w:t>
      </w:r>
      <w:r w:rsidR="00812D58">
        <w:t>After these lines</w:t>
      </w:r>
      <w:r w:rsidR="008226AD">
        <w:t>, declare a new rectangle to be used as the area of the screen that will be captured. Call it “captureArea” and declare it blank for now, we’ll give it data before it’s used.</w:t>
      </w:r>
    </w:p>
    <w:p w:rsidR="00BD07F8" w:rsidRDefault="00BD07F8" w:rsidP="00686E07">
      <w:pPr>
        <w:pStyle w:val="ListBullet"/>
        <w:numPr>
          <w:ilvl w:val="0"/>
          <w:numId w:val="0"/>
        </w:numPr>
      </w:pPr>
    </w:p>
    <w:p w:rsidR="00686ADB" w:rsidRDefault="008226AD" w:rsidP="00BD07F8">
      <w:pPr>
        <w:pStyle w:val="ListBullet"/>
        <w:numPr>
          <w:ilvl w:val="0"/>
          <w:numId w:val="0"/>
        </w:numPr>
        <w:ind w:firstLine="720"/>
        <w:rPr>
          <w:i/>
        </w:rPr>
      </w:pPr>
      <w:r>
        <w:rPr>
          <w:rFonts w:ascii="Consolas" w:hAnsi="Consolas" w:cs="Consolas"/>
          <w:color w:val="2B91AF"/>
          <w:kern w:val="0"/>
          <w:sz w:val="19"/>
          <w:szCs w:val="19"/>
          <w:highlight w:val="white"/>
        </w:rPr>
        <w:t>Rectangle</w:t>
      </w:r>
      <w:r>
        <w:rPr>
          <w:rFonts w:ascii="Consolas" w:hAnsi="Consolas" w:cs="Consolas"/>
          <w:color w:val="000000"/>
          <w:kern w:val="0"/>
          <w:sz w:val="19"/>
          <w:szCs w:val="19"/>
          <w:highlight w:val="white"/>
        </w:rPr>
        <w:t xml:space="preserve"> captureArea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Rectangle</w:t>
      </w:r>
      <w:r w:rsidR="00BD07F8">
        <w:rPr>
          <w:rFonts w:ascii="Consolas" w:hAnsi="Consolas" w:cs="Consolas"/>
          <w:color w:val="000000"/>
          <w:kern w:val="0"/>
          <w:sz w:val="19"/>
          <w:szCs w:val="19"/>
          <w:highlight w:val="white"/>
        </w:rPr>
        <w:t>();</w:t>
      </w:r>
      <w:r w:rsidR="00686ADB">
        <w:rPr>
          <w:i/>
        </w:rPr>
        <w:t xml:space="preserve"> </w:t>
      </w:r>
    </w:p>
    <w:p w:rsidR="00BD07F8" w:rsidRPr="00BD07F8" w:rsidRDefault="00BD07F8" w:rsidP="00BD07F8">
      <w:pPr>
        <w:pStyle w:val="ListBullet"/>
        <w:numPr>
          <w:ilvl w:val="0"/>
          <w:numId w:val="0"/>
        </w:numPr>
        <w:ind w:firstLine="720"/>
      </w:pPr>
    </w:p>
    <w:p w:rsidR="00BD07F8" w:rsidRDefault="00686ADB" w:rsidP="00686E07">
      <w:pPr>
        <w:pStyle w:val="ListBullet"/>
        <w:numPr>
          <w:ilvl w:val="0"/>
          <w:numId w:val="0"/>
        </w:numPr>
      </w:pPr>
      <w:r>
        <w:t xml:space="preserve">4. </w:t>
      </w:r>
      <w:r w:rsidR="00BD07F8">
        <w:t>Add an if statement to check to see if the function has been provided a rectangle</w:t>
      </w:r>
      <w:r w:rsidR="00303B8D">
        <w:t>. Since it can be sent a valid rectangle at 0,0 we can just check it against the size to see if it actually exists</w:t>
      </w:r>
      <w:r w:rsidR="00BD07F8">
        <w:t>, if not make a rectangle the size of the current main screen at 0,0; otherwise, copy rectangle sent.</w:t>
      </w:r>
    </w:p>
    <w:p w:rsidR="00BD07F8" w:rsidRDefault="00BD07F8" w:rsidP="00686E07">
      <w:pPr>
        <w:pStyle w:val="ListBullet"/>
        <w:numPr>
          <w:ilvl w:val="0"/>
          <w:numId w:val="0"/>
        </w:numPr>
      </w:pPr>
    </w:p>
    <w:p w:rsidR="00BD07F8" w:rsidRDefault="00BD07F8" w:rsidP="00BD07F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sidR="00303B8D">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(height != 0 &amp;&amp; width != 0)</w:t>
      </w:r>
    </w:p>
    <w:p w:rsidR="00BD07F8" w:rsidRDefault="00303B8D" w:rsidP="00BD07F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r>
      <w:r w:rsidR="00BD07F8">
        <w:rPr>
          <w:rFonts w:ascii="Consolas" w:hAnsi="Consolas" w:cs="Consolas"/>
          <w:color w:val="000000"/>
          <w:kern w:val="0"/>
          <w:sz w:val="19"/>
          <w:szCs w:val="19"/>
          <w:highlight w:val="white"/>
        </w:rPr>
        <w:t xml:space="preserve">captureArea = </w:t>
      </w:r>
      <w:r w:rsidR="00BD07F8">
        <w:rPr>
          <w:rFonts w:ascii="Consolas" w:hAnsi="Consolas" w:cs="Consolas"/>
          <w:color w:val="0000FF"/>
          <w:kern w:val="0"/>
          <w:sz w:val="19"/>
          <w:szCs w:val="19"/>
          <w:highlight w:val="white"/>
        </w:rPr>
        <w:t>new</w:t>
      </w:r>
      <w:r w:rsidR="00BD07F8">
        <w:rPr>
          <w:rFonts w:ascii="Consolas" w:hAnsi="Consolas" w:cs="Consolas"/>
          <w:color w:val="000000"/>
          <w:kern w:val="0"/>
          <w:sz w:val="19"/>
          <w:szCs w:val="19"/>
          <w:highlight w:val="white"/>
        </w:rPr>
        <w:t xml:space="preserve"> </w:t>
      </w:r>
      <w:r w:rsidR="00BD07F8">
        <w:rPr>
          <w:rFonts w:ascii="Consolas" w:hAnsi="Consolas" w:cs="Consolas"/>
          <w:color w:val="2B91AF"/>
          <w:kern w:val="0"/>
          <w:sz w:val="19"/>
          <w:szCs w:val="19"/>
          <w:highlight w:val="white"/>
        </w:rPr>
        <w:t>Rectangle</w:t>
      </w:r>
      <w:r w:rsidR="00BD07F8">
        <w:rPr>
          <w:rFonts w:ascii="Consolas" w:hAnsi="Consolas" w:cs="Consolas"/>
          <w:color w:val="000000"/>
          <w:kern w:val="0"/>
          <w:sz w:val="19"/>
          <w:szCs w:val="19"/>
          <w:highlight w:val="white"/>
        </w:rPr>
        <w:t>(xValue, yValue, height, width);</w:t>
      </w:r>
    </w:p>
    <w:p w:rsidR="00BD07F8" w:rsidRDefault="00303B8D" w:rsidP="00BD07F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sidR="00BD07F8">
        <w:rPr>
          <w:rFonts w:ascii="Consolas" w:hAnsi="Consolas" w:cs="Consolas"/>
          <w:color w:val="0000FF"/>
          <w:kern w:val="0"/>
          <w:sz w:val="19"/>
          <w:szCs w:val="19"/>
          <w:highlight w:val="white"/>
        </w:rPr>
        <w:t>else</w:t>
      </w:r>
    </w:p>
    <w:p w:rsidR="00BD07F8" w:rsidRDefault="00303B8D" w:rsidP="00BD07F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sidR="00BD07F8">
        <w:rPr>
          <w:rFonts w:ascii="Consolas" w:hAnsi="Consolas" w:cs="Consolas"/>
          <w:color w:val="000000"/>
          <w:kern w:val="0"/>
          <w:sz w:val="19"/>
          <w:szCs w:val="19"/>
          <w:highlight w:val="white"/>
        </w:rPr>
        <w:t xml:space="preserve">captureArea = </w:t>
      </w:r>
      <w:r w:rsidR="00BD07F8">
        <w:rPr>
          <w:rFonts w:ascii="Consolas" w:hAnsi="Consolas" w:cs="Consolas"/>
          <w:color w:val="2B91AF"/>
          <w:kern w:val="0"/>
          <w:sz w:val="19"/>
          <w:szCs w:val="19"/>
          <w:highlight w:val="white"/>
        </w:rPr>
        <w:t>Screen</w:t>
      </w:r>
      <w:r w:rsidR="00BD07F8">
        <w:rPr>
          <w:rFonts w:ascii="Consolas" w:hAnsi="Consolas" w:cs="Consolas"/>
          <w:color w:val="000000"/>
          <w:kern w:val="0"/>
          <w:sz w:val="19"/>
          <w:szCs w:val="19"/>
          <w:highlight w:val="white"/>
        </w:rPr>
        <w:t>.AllScreens[0].Bounds;</w:t>
      </w:r>
    </w:p>
    <w:p w:rsidR="00BD07F8" w:rsidRDefault="00BD07F8" w:rsidP="00BD07F8">
      <w:pPr>
        <w:autoSpaceDE w:val="0"/>
        <w:autoSpaceDN w:val="0"/>
        <w:adjustRightInd w:val="0"/>
        <w:spacing w:after="0"/>
        <w:ind w:left="0" w:right="0"/>
        <w:rPr>
          <w:rFonts w:ascii="Consolas" w:hAnsi="Consolas" w:cs="Consolas"/>
          <w:color w:val="000000"/>
          <w:kern w:val="0"/>
          <w:sz w:val="19"/>
          <w:szCs w:val="19"/>
          <w:highlight w:val="white"/>
        </w:rPr>
      </w:pPr>
    </w:p>
    <w:p w:rsidR="00BD07F8" w:rsidRDefault="00BD07F8" w:rsidP="00BD07F8">
      <w:pPr>
        <w:autoSpaceDE w:val="0"/>
        <w:autoSpaceDN w:val="0"/>
        <w:adjustRightInd w:val="0"/>
        <w:spacing w:after="0"/>
        <w:ind w:left="0" w:right="0"/>
        <w:rPr>
          <w:rFonts w:ascii="Consolas" w:hAnsi="Consolas" w:cs="Consolas"/>
          <w:color w:val="000000"/>
          <w:kern w:val="0"/>
          <w:sz w:val="19"/>
          <w:szCs w:val="19"/>
          <w:highlight w:val="white"/>
        </w:rPr>
      </w:pPr>
    </w:p>
    <w:p w:rsidR="00303B8D" w:rsidRDefault="00303B8D" w:rsidP="00686E07">
      <w:pPr>
        <w:pStyle w:val="ListBullet"/>
        <w:numPr>
          <w:ilvl w:val="0"/>
          <w:numId w:val="0"/>
        </w:numPr>
      </w:pPr>
      <w:r>
        <w:t>5. Next, we’ll create a new bitmap</w:t>
      </w:r>
      <w:r w:rsidR="0072053C">
        <w:t xml:space="preserve"> object</w:t>
      </w:r>
      <w:r>
        <w:t xml:space="preserve"> the </w:t>
      </w:r>
      <w:r w:rsidR="0072053C">
        <w:t xml:space="preserve">same </w:t>
      </w:r>
      <w:r>
        <w:t xml:space="preserve">size as the rectangle set previously. </w:t>
      </w:r>
    </w:p>
    <w:p w:rsidR="0072053C" w:rsidRDefault="0072053C" w:rsidP="00686E07">
      <w:pPr>
        <w:pStyle w:val="ListBullet"/>
        <w:numPr>
          <w:ilvl w:val="0"/>
          <w:numId w:val="0"/>
        </w:numPr>
      </w:pPr>
    </w:p>
    <w:p w:rsidR="00303B8D" w:rsidRDefault="00303B8D" w:rsidP="00303B8D">
      <w:pPr>
        <w:pStyle w:val="ListBullet"/>
        <w:numPr>
          <w:ilvl w:val="0"/>
          <w:numId w:val="0"/>
        </w:numPr>
        <w:ind w:left="720"/>
      </w:pPr>
      <w:r>
        <w:rPr>
          <w:rFonts w:ascii="Consolas" w:hAnsi="Consolas" w:cs="Consolas"/>
          <w:color w:val="2B91AF"/>
          <w:kern w:val="0"/>
          <w:sz w:val="19"/>
          <w:szCs w:val="19"/>
          <w:highlight w:val="white"/>
        </w:rPr>
        <w:t>Bitmap</w:t>
      </w:r>
      <w:r>
        <w:rPr>
          <w:rFonts w:ascii="Consolas" w:hAnsi="Consolas" w:cs="Consolas"/>
          <w:color w:val="000000"/>
          <w:kern w:val="0"/>
          <w:sz w:val="19"/>
          <w:szCs w:val="19"/>
          <w:highlight w:val="white"/>
        </w:rPr>
        <w:t xml:space="preserve"> screenshot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Bitmap</w:t>
      </w:r>
      <w:r>
        <w:rPr>
          <w:rFonts w:ascii="Consolas" w:hAnsi="Consolas" w:cs="Consolas"/>
          <w:color w:val="000000"/>
          <w:kern w:val="0"/>
          <w:sz w:val="19"/>
          <w:szCs w:val="19"/>
          <w:highlight w:val="white"/>
        </w:rPr>
        <w:t xml:space="preserve">(captureArea.Width, captureArea.Height, </w:t>
      </w:r>
      <w:r>
        <w:rPr>
          <w:rFonts w:ascii="Consolas" w:hAnsi="Consolas" w:cs="Consolas"/>
          <w:color w:val="2B91AF"/>
          <w:kern w:val="0"/>
          <w:sz w:val="19"/>
          <w:szCs w:val="19"/>
          <w:highlight w:val="white"/>
        </w:rPr>
        <w:t>PixelFormat</w:t>
      </w:r>
      <w:r>
        <w:rPr>
          <w:rFonts w:ascii="Consolas" w:hAnsi="Consolas" w:cs="Consolas"/>
          <w:color w:val="000000"/>
          <w:kern w:val="0"/>
          <w:sz w:val="19"/>
          <w:szCs w:val="19"/>
          <w:highlight w:val="white"/>
        </w:rPr>
        <w:t>.Format32bppArgb);</w:t>
      </w:r>
    </w:p>
    <w:p w:rsidR="0072053C" w:rsidRDefault="0072053C" w:rsidP="00686E07">
      <w:pPr>
        <w:pStyle w:val="ListBullet"/>
        <w:numPr>
          <w:ilvl w:val="0"/>
          <w:numId w:val="0"/>
        </w:numPr>
      </w:pPr>
    </w:p>
    <w:p w:rsidR="00E97524" w:rsidRDefault="0072053C" w:rsidP="00686E07">
      <w:pPr>
        <w:pStyle w:val="ListBullet"/>
        <w:numPr>
          <w:ilvl w:val="0"/>
          <w:numId w:val="0"/>
        </w:numPr>
      </w:pPr>
      <w:r>
        <w:lastRenderedPageBreak/>
        <w:t>6a.</w:t>
      </w:r>
      <w:r w:rsidR="00E97524">
        <w:t xml:space="preserve"> </w:t>
      </w:r>
      <w:r>
        <w:t>In order to send information to the bitmap we have just made, we need to create and use a graphics object to copy image information from the screen. Create a new graphic object named screenshotGrabber and point it the screenshot bitmap created previously.</w:t>
      </w:r>
    </w:p>
    <w:p w:rsidR="0072053C" w:rsidRDefault="0072053C" w:rsidP="00686E07">
      <w:pPr>
        <w:pStyle w:val="ListBullet"/>
        <w:numPr>
          <w:ilvl w:val="0"/>
          <w:numId w:val="0"/>
        </w:numPr>
      </w:pPr>
    </w:p>
    <w:p w:rsidR="0072053C" w:rsidRDefault="0072053C" w:rsidP="0072053C">
      <w:pPr>
        <w:pStyle w:val="ListBullet"/>
        <w:numPr>
          <w:ilvl w:val="0"/>
          <w:numId w:val="0"/>
        </w:numPr>
        <w:ind w:firstLine="720"/>
        <w:rPr>
          <w:rFonts w:ascii="Consolas" w:hAnsi="Consolas" w:cs="Consolas"/>
          <w:color w:val="000000"/>
          <w:kern w:val="0"/>
          <w:sz w:val="19"/>
          <w:szCs w:val="19"/>
        </w:rPr>
      </w:pPr>
      <w:r>
        <w:rPr>
          <w:rFonts w:ascii="Consolas" w:hAnsi="Consolas" w:cs="Consolas"/>
          <w:color w:val="2B91AF"/>
          <w:kern w:val="0"/>
          <w:sz w:val="19"/>
          <w:szCs w:val="19"/>
          <w:highlight w:val="white"/>
        </w:rPr>
        <w:t>Graphics</w:t>
      </w:r>
      <w:r>
        <w:rPr>
          <w:rFonts w:ascii="Consolas" w:hAnsi="Consolas" w:cs="Consolas"/>
          <w:color w:val="000000"/>
          <w:kern w:val="0"/>
          <w:sz w:val="19"/>
          <w:szCs w:val="19"/>
          <w:highlight w:val="white"/>
        </w:rPr>
        <w:t xml:space="preserve"> screenshotGrabber = </w:t>
      </w:r>
      <w:r>
        <w:rPr>
          <w:rFonts w:ascii="Consolas" w:hAnsi="Consolas" w:cs="Consolas"/>
          <w:color w:val="2B91AF"/>
          <w:kern w:val="0"/>
          <w:sz w:val="19"/>
          <w:szCs w:val="19"/>
          <w:highlight w:val="white"/>
        </w:rPr>
        <w:t>Graphics</w:t>
      </w:r>
      <w:r>
        <w:rPr>
          <w:rFonts w:ascii="Consolas" w:hAnsi="Consolas" w:cs="Consolas"/>
          <w:color w:val="000000"/>
          <w:kern w:val="0"/>
          <w:sz w:val="19"/>
          <w:szCs w:val="19"/>
          <w:highlight w:val="white"/>
        </w:rPr>
        <w:t>.FromImage(screenshot);</w:t>
      </w:r>
    </w:p>
    <w:p w:rsidR="0072053C" w:rsidRPr="0072053C" w:rsidRDefault="0072053C" w:rsidP="0072053C">
      <w:pPr>
        <w:pStyle w:val="ListBullet"/>
        <w:numPr>
          <w:ilvl w:val="0"/>
          <w:numId w:val="0"/>
        </w:numPr>
        <w:ind w:firstLine="720"/>
        <w:rPr>
          <w:rFonts w:ascii="Consolas" w:hAnsi="Consolas" w:cs="Consolas"/>
          <w:color w:val="000000"/>
          <w:kern w:val="0"/>
          <w:sz w:val="19"/>
          <w:szCs w:val="19"/>
        </w:rPr>
      </w:pPr>
    </w:p>
    <w:p w:rsidR="00E97524" w:rsidRDefault="0072053C" w:rsidP="00686E07">
      <w:pPr>
        <w:pStyle w:val="ListBullet"/>
        <w:numPr>
          <w:ilvl w:val="0"/>
          <w:numId w:val="0"/>
        </w:numPr>
      </w:pPr>
      <w:r>
        <w:t>6b</w:t>
      </w:r>
      <w:r w:rsidR="00E97524">
        <w:t xml:space="preserve">. </w:t>
      </w:r>
      <w:r>
        <w:t>Next we’ll use the CopyFromScreen function of the graphics class to</w:t>
      </w:r>
      <w:r w:rsidR="00812D58">
        <w:t xml:space="preserve"> grab the image data contained at the coordinates and size specified by the provided rectangle. We can do this by accessing the specific top left X and Y coordinates and the size contained within the rectangle object.</w:t>
      </w:r>
    </w:p>
    <w:p w:rsidR="00812D58" w:rsidRDefault="00812D58" w:rsidP="00686E07">
      <w:pPr>
        <w:pStyle w:val="ListBullet"/>
        <w:numPr>
          <w:ilvl w:val="0"/>
          <w:numId w:val="0"/>
        </w:numPr>
      </w:pPr>
    </w:p>
    <w:p w:rsidR="00812D58" w:rsidRDefault="00812D58" w:rsidP="00812D58">
      <w:pPr>
        <w:pStyle w:val="ListBullet"/>
        <w:numPr>
          <w:ilvl w:val="0"/>
          <w:numId w:val="0"/>
        </w:numPr>
        <w:ind w:left="720"/>
        <w:rPr>
          <w:rFonts w:ascii="Consolas" w:hAnsi="Consolas" w:cs="Consolas"/>
          <w:color w:val="000000"/>
          <w:kern w:val="0"/>
          <w:sz w:val="19"/>
          <w:szCs w:val="19"/>
        </w:rPr>
      </w:pPr>
      <w:r>
        <w:rPr>
          <w:rFonts w:ascii="Consolas" w:hAnsi="Consolas" w:cs="Consolas"/>
          <w:color w:val="000000"/>
          <w:kern w:val="0"/>
          <w:sz w:val="19"/>
          <w:szCs w:val="19"/>
          <w:highlight w:val="white"/>
        </w:rPr>
        <w:t>screenshotGrabber.CopyFromScreen(captureArea.Location.X, captureArea.Location.Y, 0, 0, captureArea.Size);</w:t>
      </w:r>
    </w:p>
    <w:p w:rsidR="00812D58" w:rsidRDefault="00812D58" w:rsidP="00812D58">
      <w:pPr>
        <w:pStyle w:val="ListBullet"/>
        <w:numPr>
          <w:ilvl w:val="0"/>
          <w:numId w:val="0"/>
        </w:numPr>
        <w:ind w:left="720"/>
        <w:rPr>
          <w:rFonts w:ascii="Consolas" w:hAnsi="Consolas" w:cs="Consolas"/>
          <w:color w:val="000000"/>
          <w:kern w:val="0"/>
          <w:sz w:val="19"/>
          <w:szCs w:val="19"/>
        </w:rPr>
      </w:pPr>
    </w:p>
    <w:p w:rsidR="00812D58" w:rsidRDefault="00812D58" w:rsidP="00812D58">
      <w:pPr>
        <w:pStyle w:val="ListBullet"/>
        <w:numPr>
          <w:ilvl w:val="0"/>
          <w:numId w:val="0"/>
        </w:numPr>
        <w:rPr>
          <w:rFonts w:cs="Consolas"/>
          <w:color w:val="000000"/>
          <w:kern w:val="0"/>
        </w:rPr>
      </w:pPr>
      <w:r w:rsidRPr="00812D58">
        <w:rPr>
          <w:rFonts w:cs="Consolas"/>
          <w:color w:val="000000"/>
          <w:kern w:val="0"/>
        </w:rPr>
        <w:t>7. Now that we finally have image data in a usable format, we can set the image data in the picture box to that held in the current screenshot bitmap.</w:t>
      </w:r>
    </w:p>
    <w:p w:rsidR="00812D58" w:rsidRPr="00812D58" w:rsidRDefault="00812D58" w:rsidP="00812D58">
      <w:pPr>
        <w:pStyle w:val="ListBullet"/>
        <w:numPr>
          <w:ilvl w:val="0"/>
          <w:numId w:val="0"/>
        </w:numPr>
        <w:rPr>
          <w:rFonts w:cs="Consolas"/>
          <w:color w:val="000000"/>
          <w:kern w:val="0"/>
        </w:rPr>
      </w:pPr>
    </w:p>
    <w:p w:rsidR="00812D58" w:rsidRDefault="00812D58" w:rsidP="00812D58">
      <w:pPr>
        <w:pStyle w:val="ListBullet"/>
        <w:numPr>
          <w:ilvl w:val="0"/>
          <w:numId w:val="0"/>
        </w:numPr>
        <w:ind w:firstLine="720"/>
        <w:rPr>
          <w:rFonts w:ascii="Consolas" w:hAnsi="Consolas" w:cs="Consolas"/>
          <w:color w:val="000000"/>
          <w:kern w:val="0"/>
          <w:sz w:val="19"/>
          <w:szCs w:val="19"/>
        </w:rPr>
      </w:pPr>
      <w:r>
        <w:rPr>
          <w:rFonts w:ascii="Consolas" w:hAnsi="Consolas" w:cs="Consolas"/>
          <w:color w:val="000000"/>
          <w:kern w:val="0"/>
          <w:sz w:val="19"/>
          <w:szCs w:val="19"/>
          <w:highlight w:val="white"/>
        </w:rPr>
        <w:t>pictureBox1.Image = screenshot;</w:t>
      </w:r>
    </w:p>
    <w:p w:rsidR="00812D58" w:rsidRDefault="00812D58" w:rsidP="00812D58">
      <w:pPr>
        <w:pStyle w:val="ListBullet"/>
        <w:numPr>
          <w:ilvl w:val="0"/>
          <w:numId w:val="0"/>
        </w:numPr>
        <w:ind w:firstLine="720"/>
        <w:rPr>
          <w:rFonts w:ascii="Consolas" w:hAnsi="Consolas" w:cs="Consolas"/>
          <w:color w:val="000000"/>
          <w:kern w:val="0"/>
          <w:sz w:val="19"/>
          <w:szCs w:val="19"/>
        </w:rPr>
      </w:pPr>
    </w:p>
    <w:p w:rsidR="00812D58" w:rsidRDefault="00812D58" w:rsidP="00812D58">
      <w:pPr>
        <w:pStyle w:val="ListBullet"/>
        <w:numPr>
          <w:ilvl w:val="0"/>
          <w:numId w:val="0"/>
        </w:numPr>
      </w:pPr>
      <w:r>
        <w:t xml:space="preserve">Close the method and add a call with no arguments to the Capture button’s press event on your form. </w:t>
      </w:r>
    </w:p>
    <w:p w:rsidR="00812D58" w:rsidRDefault="00812D58" w:rsidP="00812D58">
      <w:pPr>
        <w:pStyle w:val="ListBullet"/>
        <w:numPr>
          <w:ilvl w:val="0"/>
          <w:numId w:val="0"/>
        </w:numPr>
      </w:pPr>
    </w:p>
    <w:p w:rsidR="00812D58" w:rsidRDefault="00812D58" w:rsidP="00812D5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button2_Click(</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p>
    <w:p w:rsidR="00812D58" w:rsidRDefault="00812D58" w:rsidP="00812D5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812D58" w:rsidRDefault="00812D58" w:rsidP="00812D58">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CaptureScreen();</w:t>
      </w:r>
    </w:p>
    <w:p w:rsidR="00812D58" w:rsidRDefault="00812D58" w:rsidP="00812D58">
      <w:pPr>
        <w:pStyle w:val="ListBullet"/>
        <w:numPr>
          <w:ilvl w:val="0"/>
          <w:numId w:val="0"/>
        </w:numPr>
        <w:rPr>
          <w:rFonts w:ascii="Consolas" w:hAnsi="Consolas" w:cs="Consolas"/>
          <w:color w:val="000000"/>
          <w:kern w:val="0"/>
          <w:sz w:val="19"/>
          <w:szCs w:val="19"/>
        </w:rPr>
      </w:pPr>
      <w:r>
        <w:rPr>
          <w:rFonts w:ascii="Consolas" w:hAnsi="Consolas" w:cs="Consolas"/>
          <w:color w:val="000000"/>
          <w:kern w:val="0"/>
          <w:sz w:val="19"/>
          <w:szCs w:val="19"/>
          <w:highlight w:val="white"/>
        </w:rPr>
        <w:t xml:space="preserve">       }</w:t>
      </w:r>
    </w:p>
    <w:p w:rsidR="00812D58" w:rsidRDefault="00812D58" w:rsidP="00812D58">
      <w:pPr>
        <w:pStyle w:val="ListBullet"/>
        <w:numPr>
          <w:ilvl w:val="0"/>
          <w:numId w:val="0"/>
        </w:numPr>
        <w:rPr>
          <w:rFonts w:ascii="Consolas" w:hAnsi="Consolas" w:cs="Consolas"/>
          <w:color w:val="000000"/>
          <w:kern w:val="0"/>
          <w:sz w:val="19"/>
          <w:szCs w:val="19"/>
        </w:rPr>
      </w:pPr>
    </w:p>
    <w:p w:rsidR="00812D58" w:rsidRPr="008E0F18" w:rsidRDefault="00812D58" w:rsidP="00812D58">
      <w:pPr>
        <w:pStyle w:val="ListBullet"/>
        <w:numPr>
          <w:ilvl w:val="0"/>
          <w:numId w:val="0"/>
        </w:numPr>
        <w:rPr>
          <w:rFonts w:cs="Consolas"/>
          <w:color w:val="000000"/>
          <w:kern w:val="0"/>
        </w:rPr>
      </w:pPr>
      <w:r w:rsidRPr="008E0F18">
        <w:rPr>
          <w:rFonts w:cs="Consolas"/>
          <w:color w:val="000000"/>
          <w:kern w:val="0"/>
        </w:rPr>
        <w:t>Give it a try to see if everything works correctly now. When the capture button is pressed, a fullscreen screenshot of your main monitor will display in the picturebox at full size with scrollbars to pan left/right or up/down.</w:t>
      </w:r>
    </w:p>
    <w:p w:rsidR="00812D58" w:rsidRDefault="008E0F18" w:rsidP="008E0F18">
      <w:pPr>
        <w:pStyle w:val="ListBullet"/>
        <w:numPr>
          <w:ilvl w:val="0"/>
          <w:numId w:val="0"/>
        </w:numPr>
        <w:jc w:val="center"/>
        <w:rPr>
          <w:rFonts w:ascii="Consolas" w:hAnsi="Consolas" w:cs="Consolas"/>
          <w:color w:val="000000"/>
          <w:kern w:val="0"/>
          <w:sz w:val="19"/>
          <w:szCs w:val="19"/>
        </w:rPr>
      </w:pPr>
      <w:r>
        <w:rPr>
          <w:rFonts w:ascii="Consolas" w:hAnsi="Consolas" w:cs="Consolas"/>
          <w:noProof/>
          <w:color w:val="000000"/>
          <w:kern w:val="0"/>
          <w:sz w:val="19"/>
          <w:szCs w:val="19"/>
          <w:lang w:eastAsia="en-US"/>
        </w:rPr>
        <w:drawing>
          <wp:inline distT="0" distB="0" distL="0" distR="0">
            <wp:extent cx="3333750" cy="1797977"/>
            <wp:effectExtent l="0" t="0" r="0" b="0"/>
            <wp:docPr id="11" name="Picture 11" descr="C:\Users\Bunta\Desktop\ss+(2017-05-02+at+01.3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nta\Desktop\ss+(2017-05-02+at+01.39.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4881" cy="1814767"/>
                    </a:xfrm>
                    <a:prstGeom prst="rect">
                      <a:avLst/>
                    </a:prstGeom>
                    <a:noFill/>
                    <a:ln>
                      <a:noFill/>
                    </a:ln>
                  </pic:spPr>
                </pic:pic>
              </a:graphicData>
            </a:graphic>
          </wp:inline>
        </w:drawing>
      </w:r>
    </w:p>
    <w:p w:rsidR="00812D58" w:rsidRDefault="00812D58" w:rsidP="00686E07">
      <w:pPr>
        <w:pStyle w:val="ListBullet"/>
        <w:numPr>
          <w:ilvl w:val="0"/>
          <w:numId w:val="0"/>
        </w:numPr>
      </w:pPr>
    </w:p>
    <w:p w:rsidR="004E01B0" w:rsidRDefault="004E01B0" w:rsidP="004E01B0">
      <w:pPr>
        <w:pStyle w:val="ListBullet"/>
        <w:numPr>
          <w:ilvl w:val="0"/>
          <w:numId w:val="0"/>
        </w:numPr>
        <w:jc w:val="center"/>
        <w:rPr>
          <w:i/>
        </w:rPr>
      </w:pPr>
      <w:r>
        <w:rPr>
          <w:i/>
        </w:rPr>
        <w:t>2.3 Functioning full screen capture and display</w:t>
      </w:r>
    </w:p>
    <w:p w:rsidR="006F33C0" w:rsidRDefault="006F33C0" w:rsidP="006F33C0">
      <w:pPr>
        <w:autoSpaceDE w:val="0"/>
        <w:autoSpaceDN w:val="0"/>
        <w:adjustRightInd w:val="0"/>
        <w:spacing w:after="0"/>
        <w:ind w:left="72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CaptureScreen(</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xValue = 0,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yValue = 0,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height = 0,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--width = 0) </w:t>
      </w:r>
    </w:p>
    <w:p w:rsidR="006F33C0" w:rsidRDefault="006F33C0" w:rsidP="006F33C0">
      <w:pPr>
        <w:autoSpaceDE w:val="0"/>
        <w:autoSpaceDN w:val="0"/>
        <w:adjustRightInd w:val="0"/>
        <w:spacing w:after="0"/>
        <w:ind w:left="72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6F33C0" w:rsidRDefault="006F33C0" w:rsidP="006F33C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Rectangle</w:t>
      </w:r>
      <w:r>
        <w:rPr>
          <w:rFonts w:ascii="Consolas" w:hAnsi="Consolas" w:cs="Consolas"/>
          <w:color w:val="000000"/>
          <w:kern w:val="0"/>
          <w:sz w:val="19"/>
          <w:szCs w:val="19"/>
          <w:highlight w:val="white"/>
        </w:rPr>
        <w:t xml:space="preserve"> captureArea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Rectangle</w:t>
      </w:r>
      <w:r>
        <w:rPr>
          <w:rFonts w:ascii="Consolas" w:hAnsi="Consolas" w:cs="Consolas"/>
          <w:color w:val="000000"/>
          <w:kern w:val="0"/>
          <w:sz w:val="19"/>
          <w:szCs w:val="19"/>
          <w:highlight w:val="white"/>
        </w:rPr>
        <w:t>();</w:t>
      </w:r>
    </w:p>
    <w:p w:rsidR="006F33C0" w:rsidRDefault="006F33C0" w:rsidP="006F33C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System.</w:t>
      </w:r>
      <w:r>
        <w:rPr>
          <w:rFonts w:ascii="Consolas" w:hAnsi="Consolas" w:cs="Consolas"/>
          <w:color w:val="2B91AF"/>
          <w:kern w:val="0"/>
          <w:sz w:val="19"/>
          <w:szCs w:val="19"/>
          <w:highlight w:val="white"/>
        </w:rPr>
        <w:t>GC</w:t>
      </w:r>
      <w:r>
        <w:rPr>
          <w:rFonts w:ascii="Consolas" w:hAnsi="Consolas" w:cs="Consolas"/>
          <w:color w:val="000000"/>
          <w:kern w:val="0"/>
          <w:sz w:val="19"/>
          <w:szCs w:val="19"/>
          <w:highlight w:val="white"/>
        </w:rPr>
        <w:t>.Collect();</w:t>
      </w:r>
    </w:p>
    <w:p w:rsidR="006F33C0" w:rsidRDefault="006F33C0" w:rsidP="006F33C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System.</w:t>
      </w:r>
      <w:r>
        <w:rPr>
          <w:rFonts w:ascii="Consolas" w:hAnsi="Consolas" w:cs="Consolas"/>
          <w:color w:val="2B91AF"/>
          <w:kern w:val="0"/>
          <w:sz w:val="19"/>
          <w:szCs w:val="19"/>
          <w:highlight w:val="white"/>
        </w:rPr>
        <w:t>GC</w:t>
      </w:r>
      <w:r>
        <w:rPr>
          <w:rFonts w:ascii="Consolas" w:hAnsi="Consolas" w:cs="Consolas"/>
          <w:color w:val="000000"/>
          <w:kern w:val="0"/>
          <w:sz w:val="19"/>
          <w:szCs w:val="19"/>
          <w:highlight w:val="white"/>
        </w:rPr>
        <w:t>.WaitForPendingFinalizers();</w:t>
      </w:r>
    </w:p>
    <w:p w:rsidR="006F33C0" w:rsidRDefault="006F33C0" w:rsidP="006F33C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(height != 0 &amp;&amp; width != 0)</w:t>
      </w:r>
    </w:p>
    <w:p w:rsidR="006F33C0" w:rsidRDefault="006F33C0" w:rsidP="006F33C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33C0" w:rsidRDefault="006F33C0" w:rsidP="006F33C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captureArea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Rectangle</w:t>
      </w:r>
      <w:r>
        <w:rPr>
          <w:rFonts w:ascii="Consolas" w:hAnsi="Consolas" w:cs="Consolas"/>
          <w:color w:val="000000"/>
          <w:kern w:val="0"/>
          <w:sz w:val="19"/>
          <w:szCs w:val="19"/>
          <w:highlight w:val="white"/>
        </w:rPr>
        <w:t>(xValue, yValue, height, width);</w:t>
      </w:r>
    </w:p>
    <w:p w:rsidR="006F33C0" w:rsidRDefault="006F33C0" w:rsidP="006F33C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33C0" w:rsidRDefault="006F33C0" w:rsidP="006F33C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6F33C0" w:rsidRDefault="006F33C0" w:rsidP="006F33C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33C0" w:rsidRDefault="006F33C0" w:rsidP="006F33C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captureArea = </w:t>
      </w:r>
      <w:r>
        <w:rPr>
          <w:rFonts w:ascii="Consolas" w:hAnsi="Consolas" w:cs="Consolas"/>
          <w:color w:val="2B91AF"/>
          <w:kern w:val="0"/>
          <w:sz w:val="19"/>
          <w:szCs w:val="19"/>
          <w:highlight w:val="white"/>
        </w:rPr>
        <w:t>Screen</w:t>
      </w:r>
      <w:r>
        <w:rPr>
          <w:rFonts w:ascii="Consolas" w:hAnsi="Consolas" w:cs="Consolas"/>
          <w:color w:val="000000"/>
          <w:kern w:val="0"/>
          <w:sz w:val="19"/>
          <w:szCs w:val="19"/>
          <w:highlight w:val="white"/>
        </w:rPr>
        <w:t>.AllScreens[0].Bounds;</w:t>
      </w:r>
    </w:p>
    <w:p w:rsidR="006F33C0" w:rsidRDefault="006F33C0" w:rsidP="006F33C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F33C0" w:rsidRDefault="006F33C0" w:rsidP="006F33C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Bitmap</w:t>
      </w:r>
      <w:r>
        <w:rPr>
          <w:rFonts w:ascii="Consolas" w:hAnsi="Consolas" w:cs="Consolas"/>
          <w:color w:val="000000"/>
          <w:kern w:val="0"/>
          <w:sz w:val="19"/>
          <w:szCs w:val="19"/>
          <w:highlight w:val="white"/>
        </w:rPr>
        <w:t xml:space="preserve"> screenshot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Bitmap</w:t>
      </w:r>
      <w:r>
        <w:rPr>
          <w:rFonts w:ascii="Consolas" w:hAnsi="Consolas" w:cs="Consolas"/>
          <w:color w:val="000000"/>
          <w:kern w:val="0"/>
          <w:sz w:val="19"/>
          <w:szCs w:val="19"/>
          <w:highlight w:val="white"/>
        </w:rPr>
        <w:t xml:space="preserve">(captureArea.Width, captureArea.Height,-- </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r>
        <w:rPr>
          <w:rFonts w:ascii="Consolas" w:hAnsi="Consolas" w:cs="Consolas"/>
          <w:color w:val="2B91AF"/>
          <w:kern w:val="0"/>
          <w:sz w:val="19"/>
          <w:szCs w:val="19"/>
          <w:highlight w:val="white"/>
        </w:rPr>
        <w:t>PixelFormat</w:t>
      </w:r>
      <w:r>
        <w:rPr>
          <w:rFonts w:ascii="Consolas" w:hAnsi="Consolas" w:cs="Consolas"/>
          <w:color w:val="000000"/>
          <w:kern w:val="0"/>
          <w:sz w:val="19"/>
          <w:szCs w:val="19"/>
          <w:highlight w:val="white"/>
        </w:rPr>
        <w:t>.Format32bppArgb);</w:t>
      </w:r>
    </w:p>
    <w:p w:rsidR="006F33C0" w:rsidRDefault="006F33C0" w:rsidP="006F33C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Graphics</w:t>
      </w:r>
      <w:r>
        <w:rPr>
          <w:rFonts w:ascii="Consolas" w:hAnsi="Consolas" w:cs="Consolas"/>
          <w:color w:val="000000"/>
          <w:kern w:val="0"/>
          <w:sz w:val="19"/>
          <w:szCs w:val="19"/>
          <w:highlight w:val="white"/>
        </w:rPr>
        <w:t xml:space="preserve"> screenshotGrabber = </w:t>
      </w:r>
      <w:r>
        <w:rPr>
          <w:rFonts w:ascii="Consolas" w:hAnsi="Consolas" w:cs="Consolas"/>
          <w:color w:val="2B91AF"/>
          <w:kern w:val="0"/>
          <w:sz w:val="19"/>
          <w:szCs w:val="19"/>
          <w:highlight w:val="white"/>
        </w:rPr>
        <w:t>Graphics</w:t>
      </w:r>
      <w:r>
        <w:rPr>
          <w:rFonts w:ascii="Consolas" w:hAnsi="Consolas" w:cs="Consolas"/>
          <w:color w:val="000000"/>
          <w:kern w:val="0"/>
          <w:sz w:val="19"/>
          <w:szCs w:val="19"/>
          <w:highlight w:val="white"/>
        </w:rPr>
        <w:t>.FromImage(screenshot);</w:t>
      </w:r>
    </w:p>
    <w:p w:rsidR="006F33C0" w:rsidRDefault="006F33C0" w:rsidP="006F33C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screenshotGrabber.CopyFromScreen(captureArea.Location.X,-- </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--captureArea.Location.Y, 0, 0, captureArea.Size);</w:t>
      </w:r>
    </w:p>
    <w:p w:rsidR="006F33C0" w:rsidRDefault="006F33C0" w:rsidP="006F33C0">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pictureBox1.Image = screenshot;</w:t>
      </w:r>
    </w:p>
    <w:p w:rsidR="006F33C0" w:rsidRDefault="006F33C0" w:rsidP="006F33C0">
      <w:pPr>
        <w:pStyle w:val="ListBullet"/>
        <w:numPr>
          <w:ilvl w:val="0"/>
          <w:numId w:val="0"/>
        </w:numPr>
        <w:rPr>
          <w:rFonts w:ascii="Consolas" w:hAnsi="Consolas" w:cs="Consolas"/>
          <w:color w:val="000000"/>
          <w:kern w:val="0"/>
          <w:sz w:val="19"/>
          <w:szCs w:val="19"/>
        </w:rPr>
      </w:pPr>
      <w:r>
        <w:rPr>
          <w:rFonts w:ascii="Consolas" w:hAnsi="Consolas" w:cs="Consolas"/>
          <w:color w:val="000000"/>
          <w:kern w:val="0"/>
          <w:sz w:val="19"/>
          <w:szCs w:val="19"/>
          <w:highlight w:val="white"/>
        </w:rPr>
        <w:t xml:space="preserve">        }</w:t>
      </w:r>
    </w:p>
    <w:p w:rsidR="006F33C0" w:rsidRDefault="006F33C0" w:rsidP="006F33C0">
      <w:pPr>
        <w:pStyle w:val="ListBullet"/>
        <w:numPr>
          <w:ilvl w:val="0"/>
          <w:numId w:val="0"/>
        </w:numPr>
        <w:jc w:val="center"/>
        <w:rPr>
          <w:rFonts w:cs="Consolas"/>
          <w:i/>
          <w:color w:val="000000"/>
          <w:kern w:val="0"/>
        </w:rPr>
      </w:pPr>
      <w:r>
        <w:rPr>
          <w:rFonts w:cs="Consolas"/>
          <w:i/>
          <w:color w:val="000000"/>
          <w:kern w:val="0"/>
        </w:rPr>
        <w:t>2.3 Completed CaptureScreen Method</w:t>
      </w:r>
    </w:p>
    <w:p w:rsidR="006F33C0" w:rsidRPr="006F33C0" w:rsidRDefault="006F33C0" w:rsidP="006F33C0">
      <w:pPr>
        <w:pStyle w:val="ListBullet"/>
        <w:numPr>
          <w:ilvl w:val="0"/>
          <w:numId w:val="0"/>
        </w:numPr>
        <w:jc w:val="center"/>
        <w:rPr>
          <w:i/>
        </w:rPr>
      </w:pPr>
    </w:p>
    <w:p w:rsidR="001E5CFB" w:rsidRDefault="00983595">
      <w:pPr>
        <w:pStyle w:val="Heading3"/>
      </w:pPr>
      <w:r>
        <w:t xml:space="preserve">2.4 </w:t>
      </w:r>
      <w:r w:rsidR="00074284">
        <w:t>Draw Rectangle With Click and Drag</w:t>
      </w:r>
    </w:p>
    <w:p w:rsidR="00983595" w:rsidRDefault="009E6283">
      <w:r>
        <w:t>Now that we have an image, we’ll need to provide the user a way to crop a particular area of it. We’ll do this by using the Mouse_Down, Mouse_Up, and Mouse_Move events of the pictureBox. When the user has their cursor over the p</w:t>
      </w:r>
      <w:r w:rsidR="0066474B">
        <w:t>ictureBox then clicks and</w:t>
      </w:r>
      <w:r>
        <w:t xml:space="preserve"> drags</w:t>
      </w:r>
      <w:r w:rsidR="0066474B">
        <w:t>,</w:t>
      </w:r>
      <w:r>
        <w:t xml:space="preserve"> the application will draw a red rectangle showing which area will be included in the crop and then send that rectangle information to the CaptureScreen function. </w:t>
      </w:r>
    </w:p>
    <w:p w:rsidR="00983595" w:rsidRDefault="009E6283">
      <w:r>
        <w:t xml:space="preserve">1. The first thing we’ll want to do is add a paint event for the pictureBox so that we can draw on the image. We’ll need to create a pen and tell the paint event to draw a rectangle at the selection rectangle. We can use the pen color variable set up at the start so that we can hide it later when taking the screenshot and we’ll use </w:t>
      </w:r>
      <w:r w:rsidR="0066474B">
        <w:t>“</w:t>
      </w:r>
      <w:r>
        <w:t>using</w:t>
      </w:r>
      <w:r w:rsidR="0066474B">
        <w:t>”</w:t>
      </w:r>
      <w:r>
        <w:t xml:space="preserve"> since everything can be discarded when it is not in use.</w:t>
      </w:r>
    </w:p>
    <w:p w:rsidR="009E6283" w:rsidRDefault="009E6283"/>
    <w:p w:rsidR="009E6283" w:rsidRDefault="009E6283" w:rsidP="009E6283">
      <w:pPr>
        <w:autoSpaceDE w:val="0"/>
        <w:autoSpaceDN w:val="0"/>
        <w:adjustRightInd w:val="0"/>
        <w:spacing w:after="0"/>
        <w:ind w:left="0" w:right="0"/>
        <w:rPr>
          <w:rFonts w:ascii="Consolas" w:hAnsi="Consolas" w:cs="Consolas"/>
          <w:color w:val="000000"/>
          <w:kern w:val="0"/>
          <w:sz w:val="19"/>
          <w:szCs w:val="19"/>
          <w:highlight w:val="white"/>
        </w:rPr>
      </w:pPr>
      <w:r>
        <w:t xml:space="preserve"> </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pictureBox1_Paint(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PaintEventArgs</w:t>
      </w:r>
      <w:r>
        <w:rPr>
          <w:rFonts w:ascii="Consolas" w:hAnsi="Consolas" w:cs="Consolas"/>
          <w:color w:val="000000"/>
          <w:kern w:val="0"/>
          <w:sz w:val="19"/>
          <w:szCs w:val="19"/>
          <w:highlight w:val="white"/>
        </w:rPr>
        <w:t xml:space="preserve"> e)</w:t>
      </w:r>
    </w:p>
    <w:p w:rsidR="009E6283" w:rsidRDefault="009E6283" w:rsidP="009E628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E6283" w:rsidRDefault="009E6283" w:rsidP="009E628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Pen</w:t>
      </w:r>
      <w:r>
        <w:rPr>
          <w:rFonts w:ascii="Consolas" w:hAnsi="Consolas" w:cs="Consolas"/>
          <w:color w:val="000000"/>
          <w:kern w:val="0"/>
          <w:sz w:val="19"/>
          <w:szCs w:val="19"/>
          <w:highlight w:val="white"/>
        </w:rPr>
        <w:t xml:space="preserve"> pen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Pen</w:t>
      </w:r>
      <w:r>
        <w:rPr>
          <w:rFonts w:ascii="Consolas" w:hAnsi="Consolas" w:cs="Consolas"/>
          <w:color w:val="000000"/>
          <w:kern w:val="0"/>
          <w:sz w:val="19"/>
          <w:szCs w:val="19"/>
          <w:highlight w:val="white"/>
        </w:rPr>
        <w:t>(penColor, 1))</w:t>
      </w:r>
    </w:p>
    <w:p w:rsidR="009E6283" w:rsidRDefault="009E6283" w:rsidP="009E628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E6283" w:rsidRDefault="009E6283" w:rsidP="009E628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e.Graphics.DrawRectangle(pen, selectionRect);</w:t>
      </w:r>
    </w:p>
    <w:p w:rsidR="009E6283" w:rsidRDefault="009E6283" w:rsidP="009E6283">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E6283" w:rsidRDefault="009E6283" w:rsidP="009E6283">
      <w:pPr>
        <w:ind w:left="0"/>
        <w:rPr>
          <w:rFonts w:ascii="Consolas" w:hAnsi="Consolas" w:cs="Consolas"/>
          <w:color w:val="000000"/>
          <w:kern w:val="0"/>
          <w:sz w:val="19"/>
          <w:szCs w:val="19"/>
        </w:rPr>
      </w:pPr>
      <w:r>
        <w:rPr>
          <w:rFonts w:ascii="Consolas" w:hAnsi="Consolas" w:cs="Consolas"/>
          <w:color w:val="000000"/>
          <w:kern w:val="0"/>
          <w:sz w:val="19"/>
          <w:szCs w:val="19"/>
          <w:highlight w:val="white"/>
        </w:rPr>
        <w:t xml:space="preserve">        }</w:t>
      </w:r>
    </w:p>
    <w:p w:rsidR="009E6283" w:rsidRDefault="009E6283" w:rsidP="009E6283">
      <w:pPr>
        <w:ind w:left="0"/>
      </w:pPr>
    </w:p>
    <w:p w:rsidR="0013611C" w:rsidRDefault="0013611C" w:rsidP="0013611C">
      <w:r>
        <w:t xml:space="preserve">2. </w:t>
      </w:r>
      <w:r w:rsidR="009E6283">
        <w:t xml:space="preserve">Now that we’re ready to paint, </w:t>
      </w:r>
      <w:r w:rsidR="0066474B">
        <w:t>we</w:t>
      </w:r>
      <w:r w:rsidR="009E6283">
        <w:t xml:space="preserve"> can start building the rectangle with the Mouse_Down event in the pictureBox panel. When the user first clicks the mo</w:t>
      </w:r>
      <w:r w:rsidR="0066474B">
        <w:t>use down while inside</w:t>
      </w:r>
      <w:r w:rsidR="009E6283">
        <w:t xml:space="preserve"> the paint box, we want to record the coordinates they have clicked into the rectangle created at the start of this example.</w:t>
      </w:r>
      <w:r w:rsidR="0066474B">
        <w:t xml:space="preserve"> This is easily accomplished by storing the mouse pointer location as the rectangles location</w:t>
      </w:r>
    </w:p>
    <w:p w:rsidR="0066474B" w:rsidRDefault="0066474B" w:rsidP="0013611C"/>
    <w:p w:rsidR="0066474B" w:rsidRDefault="0066474B" w:rsidP="0066474B">
      <w:pPr>
        <w:ind w:firstLine="648"/>
        <w:rPr>
          <w:rFonts w:ascii="Consolas" w:hAnsi="Consolas" w:cs="Consolas"/>
          <w:color w:val="000000"/>
          <w:kern w:val="0"/>
          <w:sz w:val="19"/>
          <w:szCs w:val="19"/>
        </w:rPr>
      </w:pPr>
      <w:r>
        <w:rPr>
          <w:rFonts w:ascii="Consolas" w:hAnsi="Consolas" w:cs="Consolas"/>
          <w:color w:val="000000"/>
          <w:kern w:val="0"/>
          <w:sz w:val="19"/>
          <w:szCs w:val="19"/>
          <w:highlight w:val="white"/>
        </w:rPr>
        <w:t>selectionRect.Location = e.Location;</w:t>
      </w:r>
    </w:p>
    <w:p w:rsidR="0066474B" w:rsidRDefault="0066474B" w:rsidP="0066474B">
      <w:pPr>
        <w:ind w:firstLine="648"/>
      </w:pPr>
    </w:p>
    <w:p w:rsidR="0013611C" w:rsidRDefault="0066474B" w:rsidP="0013611C">
      <w:r>
        <w:t>3a</w:t>
      </w:r>
      <w:r w:rsidR="0013611C">
        <w:t xml:space="preserve">. </w:t>
      </w:r>
      <w:r>
        <w:t>Once we have the start coordinates, we can start building and drawing the rectangle in real time. Inside the Mouse_Move event for the paintBox, we first want to check to see if the user is holding the left mouse button down. If they are that means they have already clicked it and there is a valid rectangle start point to use.</w:t>
      </w:r>
    </w:p>
    <w:p w:rsidR="006C1B05" w:rsidRDefault="006C1B05" w:rsidP="0013611C"/>
    <w:p w:rsidR="0066474B" w:rsidRDefault="0066474B" w:rsidP="0066474B">
      <w:pPr>
        <w:ind w:firstLine="648"/>
        <w:rPr>
          <w:rFonts w:ascii="Consolas" w:hAnsi="Consolas" w:cs="Consolas"/>
          <w:color w:val="000000"/>
          <w:kern w:val="0"/>
          <w:sz w:val="19"/>
          <w:szCs w:val="19"/>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(e.Button == </w:t>
      </w:r>
      <w:r>
        <w:rPr>
          <w:rFonts w:ascii="Consolas" w:hAnsi="Consolas" w:cs="Consolas"/>
          <w:color w:val="2B91AF"/>
          <w:kern w:val="0"/>
          <w:sz w:val="19"/>
          <w:szCs w:val="19"/>
          <w:highlight w:val="white"/>
        </w:rPr>
        <w:t>MouseButtons</w:t>
      </w:r>
      <w:r>
        <w:rPr>
          <w:rFonts w:ascii="Consolas" w:hAnsi="Consolas" w:cs="Consolas"/>
          <w:color w:val="000000"/>
          <w:kern w:val="0"/>
          <w:sz w:val="19"/>
          <w:szCs w:val="19"/>
          <w:highlight w:val="white"/>
        </w:rPr>
        <w:t>.Left)</w:t>
      </w:r>
      <w:r>
        <w:rPr>
          <w:rFonts w:ascii="Consolas" w:hAnsi="Consolas" w:cs="Consolas"/>
          <w:color w:val="000000"/>
          <w:kern w:val="0"/>
          <w:sz w:val="19"/>
          <w:szCs w:val="19"/>
        </w:rPr>
        <w:t>{}</w:t>
      </w:r>
    </w:p>
    <w:p w:rsidR="006C1B05" w:rsidRDefault="006C1B05" w:rsidP="0066474B">
      <w:pPr>
        <w:ind w:firstLine="648"/>
        <w:rPr>
          <w:i/>
        </w:rPr>
      </w:pPr>
    </w:p>
    <w:p w:rsidR="006C1B05" w:rsidRDefault="006C1B05" w:rsidP="006C1B05">
      <w:r>
        <w:t>3b. Since this event is called every time the mouse is moved, we can compare the mouse’s current position against the position originally recorded when the mouse button was pressed to build a rectangle in real time with the use of Math.Min and Math.Max functions and some subtraction. Inside the if statement add the following code—</w:t>
      </w:r>
    </w:p>
    <w:p w:rsidR="006C1B05" w:rsidRDefault="006C1B05" w:rsidP="006C1B05"/>
    <w:p w:rsidR="006C1B05" w:rsidRDefault="006C1B05" w:rsidP="006C1B05">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x = </w:t>
      </w:r>
      <w:r>
        <w:rPr>
          <w:rFonts w:ascii="Consolas" w:hAnsi="Consolas" w:cs="Consolas"/>
          <w:color w:val="2B91AF"/>
          <w:kern w:val="0"/>
          <w:sz w:val="19"/>
          <w:szCs w:val="19"/>
          <w:highlight w:val="white"/>
        </w:rPr>
        <w:t>Math</w:t>
      </w:r>
      <w:r>
        <w:rPr>
          <w:rFonts w:ascii="Consolas" w:hAnsi="Consolas" w:cs="Consolas"/>
          <w:color w:val="000000"/>
          <w:kern w:val="0"/>
          <w:sz w:val="19"/>
          <w:szCs w:val="19"/>
          <w:highlight w:val="white"/>
        </w:rPr>
        <w:t>.Min(selectionRect.Location.X, e.X);</w:t>
      </w:r>
    </w:p>
    <w:p w:rsidR="006C1B05" w:rsidRDefault="006C1B05" w:rsidP="006C1B05">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y = </w:t>
      </w:r>
      <w:r>
        <w:rPr>
          <w:rFonts w:ascii="Consolas" w:hAnsi="Consolas" w:cs="Consolas"/>
          <w:color w:val="2B91AF"/>
          <w:kern w:val="0"/>
          <w:sz w:val="19"/>
          <w:szCs w:val="19"/>
          <w:highlight w:val="white"/>
        </w:rPr>
        <w:t>Math</w:t>
      </w:r>
      <w:r>
        <w:rPr>
          <w:rFonts w:ascii="Consolas" w:hAnsi="Consolas" w:cs="Consolas"/>
          <w:color w:val="000000"/>
          <w:kern w:val="0"/>
          <w:sz w:val="19"/>
          <w:szCs w:val="19"/>
          <w:highlight w:val="white"/>
        </w:rPr>
        <w:t>.Min(selectionRect.Location.Y, e.Y);</w:t>
      </w:r>
    </w:p>
    <w:p w:rsidR="006C1B05" w:rsidRDefault="006C1B05" w:rsidP="006C1B05">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width = </w:t>
      </w:r>
      <w:r>
        <w:rPr>
          <w:rFonts w:ascii="Consolas" w:hAnsi="Consolas" w:cs="Consolas"/>
          <w:color w:val="2B91AF"/>
          <w:kern w:val="0"/>
          <w:sz w:val="19"/>
          <w:szCs w:val="19"/>
          <w:highlight w:val="white"/>
        </w:rPr>
        <w:t>Math</w:t>
      </w:r>
      <w:r>
        <w:rPr>
          <w:rFonts w:ascii="Consolas" w:hAnsi="Consolas" w:cs="Consolas"/>
          <w:color w:val="000000"/>
          <w:kern w:val="0"/>
          <w:sz w:val="19"/>
          <w:szCs w:val="19"/>
          <w:highlight w:val="white"/>
        </w:rPr>
        <w:t xml:space="preserve">.Max(selectionRect.Location.X, e.X) - </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  </w:t>
      </w:r>
      <w:r>
        <w:rPr>
          <w:rFonts w:ascii="Consolas" w:hAnsi="Consolas" w:cs="Consolas"/>
          <w:color w:val="2B91AF"/>
          <w:kern w:val="0"/>
          <w:sz w:val="19"/>
          <w:szCs w:val="19"/>
          <w:highlight w:val="white"/>
        </w:rPr>
        <w:t>Math</w:t>
      </w:r>
      <w:r>
        <w:rPr>
          <w:rFonts w:ascii="Consolas" w:hAnsi="Consolas" w:cs="Consolas"/>
          <w:color w:val="000000"/>
          <w:kern w:val="0"/>
          <w:sz w:val="19"/>
          <w:szCs w:val="19"/>
          <w:highlight w:val="white"/>
        </w:rPr>
        <w:t>.Min(selectionRect.Location.X, e.X);</w:t>
      </w:r>
    </w:p>
    <w:p w:rsidR="006C1B05" w:rsidRDefault="006C1B05" w:rsidP="006C1B05">
      <w:pPr>
        <w:ind w:left="165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height = </w:t>
      </w:r>
      <w:r>
        <w:rPr>
          <w:rFonts w:ascii="Consolas" w:hAnsi="Consolas" w:cs="Consolas"/>
          <w:color w:val="2B91AF"/>
          <w:kern w:val="0"/>
          <w:sz w:val="19"/>
          <w:szCs w:val="19"/>
          <w:highlight w:val="white"/>
        </w:rPr>
        <w:t>Math</w:t>
      </w:r>
      <w:r>
        <w:rPr>
          <w:rFonts w:ascii="Consolas" w:hAnsi="Consolas" w:cs="Consolas"/>
          <w:color w:val="000000"/>
          <w:kern w:val="0"/>
          <w:sz w:val="19"/>
          <w:szCs w:val="19"/>
          <w:highlight w:val="white"/>
        </w:rPr>
        <w:t xml:space="preserve">.Max(selectionRect.Location.Y, e.Y) -                                                       </w:t>
      </w:r>
      <w:r>
        <w:rPr>
          <w:rFonts w:ascii="Consolas" w:hAnsi="Consolas" w:cs="Consolas"/>
          <w:color w:val="2B91AF"/>
          <w:kern w:val="0"/>
          <w:sz w:val="19"/>
          <w:szCs w:val="19"/>
          <w:highlight w:val="white"/>
        </w:rPr>
        <w:t>Math</w:t>
      </w:r>
      <w:r>
        <w:rPr>
          <w:rFonts w:ascii="Consolas" w:hAnsi="Consolas" w:cs="Consolas"/>
          <w:color w:val="000000"/>
          <w:kern w:val="0"/>
          <w:sz w:val="19"/>
          <w:szCs w:val="19"/>
          <w:highlight w:val="white"/>
        </w:rPr>
        <w:t>.Min(selectionRect.Location.Y, e.Y);</w:t>
      </w:r>
      <w:r w:rsidRPr="006C1B05">
        <w:rPr>
          <w:rFonts w:ascii="Consolas" w:hAnsi="Consolas" w:cs="Consolas"/>
          <w:color w:val="000000"/>
          <w:kern w:val="0"/>
          <w:sz w:val="19"/>
          <w:szCs w:val="19"/>
          <w:highlight w:val="white"/>
        </w:rPr>
        <w:t xml:space="preserve"> </w:t>
      </w:r>
    </w:p>
    <w:p w:rsidR="006C1B05" w:rsidRDefault="006C1B05" w:rsidP="006C1B05">
      <w:pPr>
        <w:ind w:left="1650"/>
        <w:rPr>
          <w:rFonts w:ascii="Consolas" w:hAnsi="Consolas" w:cs="Consolas"/>
          <w:color w:val="000000"/>
          <w:kern w:val="0"/>
          <w:sz w:val="19"/>
          <w:szCs w:val="19"/>
        </w:rPr>
      </w:pPr>
      <w:r>
        <w:rPr>
          <w:rFonts w:ascii="Consolas" w:hAnsi="Consolas" w:cs="Consolas"/>
          <w:color w:val="000000"/>
          <w:kern w:val="0"/>
          <w:sz w:val="19"/>
          <w:szCs w:val="19"/>
          <w:highlight w:val="white"/>
        </w:rPr>
        <w:t xml:space="preserve">selectionRect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Rectangle</w:t>
      </w:r>
      <w:r>
        <w:rPr>
          <w:rFonts w:ascii="Consolas" w:hAnsi="Consolas" w:cs="Consolas"/>
          <w:color w:val="000000"/>
          <w:kern w:val="0"/>
          <w:sz w:val="19"/>
          <w:szCs w:val="19"/>
          <w:highlight w:val="white"/>
        </w:rPr>
        <w:t>(x, y, width, height);</w:t>
      </w:r>
    </w:p>
    <w:p w:rsidR="006C1B05" w:rsidRPr="006C1B05" w:rsidRDefault="006C1B05" w:rsidP="006C1B05">
      <w:pPr>
        <w:ind w:left="1650"/>
      </w:pPr>
    </w:p>
    <w:p w:rsidR="0013611C" w:rsidRPr="006C1B05" w:rsidRDefault="006C1B05" w:rsidP="006C1B05">
      <w:r>
        <w:t>3</w:t>
      </w:r>
      <w:r w:rsidR="0013611C">
        <w:t>c.</w:t>
      </w:r>
      <w:r>
        <w:t xml:space="preserve"> While the rectangle is technically being drawn, the form itself isn’t updating to show it so we manually have to refresh at the end of the move event to redraw the rectangle. Do so by adding Refresh(); inside the if statement after creating the rectangle.</w:t>
      </w:r>
    </w:p>
    <w:p w:rsidR="00617350" w:rsidRDefault="006C1B05" w:rsidP="00074284">
      <w:pPr>
        <w:jc w:val="center"/>
        <w:rPr>
          <w:i/>
        </w:rPr>
      </w:pPr>
      <w:r>
        <w:rPr>
          <w:i/>
          <w:noProof/>
          <w:lang w:eastAsia="en-US"/>
        </w:rPr>
        <w:drawing>
          <wp:inline distT="0" distB="0" distL="0" distR="0">
            <wp:extent cx="4533900" cy="3012896"/>
            <wp:effectExtent l="0" t="0" r="0" b="0"/>
            <wp:docPr id="12" name="Picture 12" descr="C:\Users\Bunta\Desktop\ss+(2017-05-02+at+03.4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nta\Desktop\ss+(2017-05-02+at+03.44.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24" cy="3046670"/>
                    </a:xfrm>
                    <a:prstGeom prst="rect">
                      <a:avLst/>
                    </a:prstGeom>
                    <a:noFill/>
                    <a:ln>
                      <a:noFill/>
                    </a:ln>
                  </pic:spPr>
                </pic:pic>
              </a:graphicData>
            </a:graphic>
          </wp:inline>
        </w:drawing>
      </w:r>
    </w:p>
    <w:p w:rsidR="00617350" w:rsidRDefault="00617350" w:rsidP="0013611C">
      <w:pPr>
        <w:rPr>
          <w:i/>
        </w:rPr>
      </w:pPr>
    </w:p>
    <w:p w:rsidR="00617350" w:rsidRDefault="006C1B05" w:rsidP="00617350">
      <w:pPr>
        <w:jc w:val="center"/>
      </w:pPr>
      <w:r>
        <w:rPr>
          <w:i/>
        </w:rPr>
        <w:t>2.4 Working Cropping Rectangle</w:t>
      </w:r>
    </w:p>
    <w:p w:rsidR="00617350" w:rsidRDefault="006C1B05" w:rsidP="00617350">
      <w:r>
        <w:lastRenderedPageBreak/>
        <w:t xml:space="preserve">We can now draw our rectangle in real time over our captured image, however it doesn’t disappear when we let go of the </w:t>
      </w:r>
      <w:r w:rsidR="004066C1">
        <w:t xml:space="preserve">mouse </w:t>
      </w:r>
      <w:r>
        <w:t>button. This might be desirable in some applications, but for this situation we’re going to add an additional event the Mouse_Up event in the pictureBox that will finish cropping the screen and cleaning up our box.</w:t>
      </w:r>
    </w:p>
    <w:p w:rsidR="005B0A01" w:rsidRPr="00617350" w:rsidRDefault="005B0A01" w:rsidP="00617350"/>
    <w:p w:rsidR="001E5CFB" w:rsidRDefault="00617350">
      <w:pPr>
        <w:pStyle w:val="Heading3"/>
      </w:pPr>
      <w:r>
        <w:t xml:space="preserve">2.5 </w:t>
      </w:r>
      <w:r w:rsidR="00074284">
        <w:t>Use Rectangle to Crop</w:t>
      </w:r>
    </w:p>
    <w:p w:rsidR="00924D9E" w:rsidRDefault="00924D9E" w:rsidP="005B0A01">
      <w:r>
        <w:t>Now that we have a rectangle built, we can send that information to the CaptureScreen method set up earlier, this time with the arguments provided by the rectangle we have just made.</w:t>
      </w:r>
      <w:r w:rsidR="005B0A01">
        <w:t xml:space="preserve"> </w:t>
      </w:r>
      <w:r>
        <w:tab/>
      </w:r>
    </w:p>
    <w:p w:rsidR="00924D9E" w:rsidRDefault="0093141E" w:rsidP="00924D9E">
      <w:r>
        <w:t>1</w:t>
      </w:r>
      <w:r w:rsidR="005B0A01">
        <w:t>a</w:t>
      </w:r>
      <w:r>
        <w:t xml:space="preserve">. </w:t>
      </w:r>
      <w:r w:rsidR="00924D9E">
        <w:t>We’ll continue using the mouse events in the pictureBox, Add a Mouse_Up event. The first thing we’ll need to do when the user let’s go of the mouse is start some preparation to capture the screen. Since we don’t want the rectangle to show in the screenshot, we’ll first set the pen color to transparent.</w:t>
      </w:r>
    </w:p>
    <w:p w:rsidR="00924D9E" w:rsidRDefault="00924D9E" w:rsidP="00924D9E"/>
    <w:p w:rsidR="00924D9E" w:rsidRDefault="00924D9E" w:rsidP="00924D9E">
      <w:pPr>
        <w:ind w:firstLine="648"/>
        <w:rPr>
          <w:rFonts w:ascii="Consolas" w:hAnsi="Consolas" w:cs="Consolas"/>
          <w:color w:val="000000"/>
          <w:kern w:val="0"/>
          <w:sz w:val="19"/>
          <w:szCs w:val="19"/>
        </w:rPr>
      </w:pPr>
      <w:r>
        <w:rPr>
          <w:rFonts w:ascii="Consolas" w:hAnsi="Consolas" w:cs="Consolas"/>
          <w:color w:val="000000"/>
          <w:kern w:val="0"/>
          <w:sz w:val="19"/>
          <w:szCs w:val="19"/>
          <w:highlight w:val="white"/>
        </w:rPr>
        <w:t xml:space="preserve">penColor = </w:t>
      </w:r>
      <w:r>
        <w:rPr>
          <w:rFonts w:ascii="Consolas" w:hAnsi="Consolas" w:cs="Consolas"/>
          <w:color w:val="2B91AF"/>
          <w:kern w:val="0"/>
          <w:sz w:val="19"/>
          <w:szCs w:val="19"/>
          <w:highlight w:val="white"/>
        </w:rPr>
        <w:t>Color</w:t>
      </w:r>
      <w:r>
        <w:rPr>
          <w:rFonts w:ascii="Consolas" w:hAnsi="Consolas" w:cs="Consolas"/>
          <w:color w:val="000000"/>
          <w:kern w:val="0"/>
          <w:sz w:val="19"/>
          <w:szCs w:val="19"/>
          <w:highlight w:val="white"/>
        </w:rPr>
        <w:t>.Transparent;</w:t>
      </w:r>
    </w:p>
    <w:p w:rsidR="00924D9E" w:rsidRDefault="00924D9E" w:rsidP="00924D9E">
      <w:pPr>
        <w:ind w:firstLine="648"/>
      </w:pPr>
    </w:p>
    <w:p w:rsidR="0093141E" w:rsidRDefault="005B0A01" w:rsidP="0093141E">
      <w:r>
        <w:t>1b</w:t>
      </w:r>
      <w:r w:rsidR="0093141E">
        <w:t xml:space="preserve">. </w:t>
      </w:r>
      <w:r w:rsidR="00924D9E">
        <w:t>Next we’ll want delete any garbage data left over in the pictureBox currently to prevent any undesirable effects. We can do this by setting the image to null;</w:t>
      </w:r>
    </w:p>
    <w:p w:rsidR="00924D9E" w:rsidRDefault="00924D9E" w:rsidP="0093141E"/>
    <w:p w:rsidR="00924D9E" w:rsidRDefault="00924D9E" w:rsidP="0093141E">
      <w:pPr>
        <w:rPr>
          <w:rFonts w:ascii="Consolas" w:hAnsi="Consolas" w:cs="Consolas"/>
          <w:color w:val="000000"/>
          <w:kern w:val="0"/>
          <w:sz w:val="19"/>
          <w:szCs w:val="19"/>
        </w:rPr>
      </w:pPr>
      <w:r>
        <w:rPr>
          <w:rFonts w:ascii="Consolas" w:hAnsi="Consolas" w:cs="Consolas"/>
          <w:color w:val="000000"/>
          <w:kern w:val="0"/>
          <w:sz w:val="19"/>
          <w:szCs w:val="19"/>
          <w:highlight w:val="white"/>
        </w:rPr>
        <w:t xml:space="preserve">      pictureBox1.Image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924D9E" w:rsidRDefault="00924D9E" w:rsidP="0093141E">
      <w:pPr>
        <w:rPr>
          <w:rFonts w:ascii="Consolas" w:hAnsi="Consolas" w:cs="Consolas"/>
          <w:color w:val="000000"/>
          <w:kern w:val="0"/>
          <w:sz w:val="19"/>
          <w:szCs w:val="19"/>
        </w:rPr>
      </w:pPr>
    </w:p>
    <w:p w:rsidR="005B0A01" w:rsidRDefault="005B0A01" w:rsidP="005B0A01">
      <w:pPr>
        <w:rPr>
          <w:rFonts w:cs="Consolas"/>
          <w:color w:val="000000"/>
          <w:kern w:val="0"/>
        </w:rPr>
      </w:pPr>
      <w:r w:rsidRPr="005B0A01">
        <w:rPr>
          <w:rFonts w:cs="Consolas"/>
          <w:color w:val="000000"/>
          <w:kern w:val="0"/>
        </w:rPr>
        <w:t>1c</w:t>
      </w:r>
      <w:r w:rsidR="00924D9E" w:rsidRPr="005B0A01">
        <w:rPr>
          <w:rFonts w:cs="Consolas"/>
          <w:color w:val="000000"/>
          <w:kern w:val="0"/>
        </w:rPr>
        <w:t>. In order to display the changes before screen capture we need to manually redraw the form with the Refresh(); function again.</w:t>
      </w:r>
    </w:p>
    <w:p w:rsidR="005B0A01" w:rsidRPr="005B0A01" w:rsidRDefault="005B0A01" w:rsidP="005B0A01">
      <w:pPr>
        <w:rPr>
          <w:rFonts w:cs="Consolas"/>
          <w:color w:val="000000"/>
          <w:kern w:val="0"/>
        </w:rPr>
      </w:pPr>
    </w:p>
    <w:p w:rsidR="005B0A01" w:rsidRDefault="005B0A01" w:rsidP="0093141E">
      <w:pPr>
        <w:rPr>
          <w:rFonts w:cs="Consolas"/>
          <w:color w:val="000000"/>
          <w:kern w:val="0"/>
        </w:rPr>
      </w:pPr>
      <w:r w:rsidRPr="005B0A01">
        <w:rPr>
          <w:rFonts w:cs="Consolas"/>
          <w:color w:val="000000"/>
          <w:kern w:val="0"/>
        </w:rPr>
        <w:t xml:space="preserve">2. </w:t>
      </w:r>
      <w:r>
        <w:rPr>
          <w:rFonts w:cs="Consolas"/>
          <w:color w:val="000000"/>
          <w:kern w:val="0"/>
        </w:rPr>
        <w:t>Now that we’re finally ready to capture the area we want to crop, we can make the call to the CaptureScreen method. Pass in the X, Y, Width, and Height coordinates of the rectangle as the arguments for the function.</w:t>
      </w:r>
    </w:p>
    <w:p w:rsidR="005B0A01" w:rsidRDefault="005B0A01" w:rsidP="0093141E">
      <w:pPr>
        <w:rPr>
          <w:rFonts w:cs="Consolas"/>
          <w:color w:val="000000"/>
          <w:kern w:val="0"/>
        </w:rPr>
      </w:pPr>
    </w:p>
    <w:p w:rsidR="005B0A01" w:rsidRPr="005B0A01" w:rsidRDefault="005B0A01" w:rsidP="005B0A01">
      <w:pPr>
        <w:ind w:left="720"/>
      </w:pPr>
      <w:r>
        <w:rPr>
          <w:rFonts w:ascii="Consolas" w:hAnsi="Consolas" w:cs="Consolas"/>
          <w:color w:val="000000"/>
          <w:kern w:val="0"/>
          <w:sz w:val="19"/>
          <w:szCs w:val="19"/>
          <w:highlight w:val="white"/>
        </w:rPr>
        <w:t>CaptureScreen(selectionRect.X, selectionRect.Y, selectionRect.Width, selectionRect.Height);</w:t>
      </w:r>
    </w:p>
    <w:p w:rsidR="00924D9E" w:rsidRDefault="00924D9E" w:rsidP="0093141E"/>
    <w:p w:rsidR="008F549E" w:rsidRPr="005B0A01" w:rsidRDefault="005B0A01" w:rsidP="005B0A01">
      <w:pPr>
        <w:rPr>
          <w:rFonts w:cstheme="minorHAnsi"/>
          <w:color w:val="000000"/>
          <w:kern w:val="0"/>
        </w:rPr>
      </w:pPr>
      <w:r>
        <w:rPr>
          <w:rFonts w:cstheme="minorHAnsi"/>
          <w:color w:val="000000"/>
          <w:kern w:val="0"/>
        </w:rPr>
        <w:t>This function call will recapture a section of the image shown in the picture box and put replace the data currently held in the new resized bitmap.</w:t>
      </w:r>
    </w:p>
    <w:p w:rsidR="008F549E" w:rsidRDefault="005B0A01" w:rsidP="0093141E">
      <w:pPr>
        <w:rPr>
          <w:rFonts w:cstheme="minorHAnsi"/>
          <w:color w:val="000000"/>
          <w:kern w:val="0"/>
        </w:rPr>
      </w:pPr>
      <w:r>
        <w:rPr>
          <w:rFonts w:cstheme="minorHAnsi"/>
          <w:color w:val="000000"/>
          <w:kern w:val="0"/>
        </w:rPr>
        <w:t>3. Once the call is complete and flow has returned to the Mouse_Up event we’ll want to set the pen color back to red, reinitialize the rectangle, and refresh the form.</w:t>
      </w:r>
    </w:p>
    <w:p w:rsidR="005B0A01" w:rsidRDefault="005B0A01" w:rsidP="005B0A01">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t xml:space="preserve">penColor = </w:t>
      </w:r>
      <w:r>
        <w:rPr>
          <w:rFonts w:ascii="Consolas" w:hAnsi="Consolas" w:cs="Consolas"/>
          <w:color w:val="2B91AF"/>
          <w:kern w:val="0"/>
          <w:sz w:val="19"/>
          <w:szCs w:val="19"/>
          <w:highlight w:val="white"/>
        </w:rPr>
        <w:t>Color</w:t>
      </w:r>
      <w:r>
        <w:rPr>
          <w:rFonts w:ascii="Consolas" w:hAnsi="Consolas" w:cs="Consolas"/>
          <w:color w:val="000000"/>
          <w:kern w:val="0"/>
          <w:sz w:val="19"/>
          <w:szCs w:val="19"/>
          <w:highlight w:val="white"/>
        </w:rPr>
        <w:t>.Red;</w:t>
      </w:r>
    </w:p>
    <w:p w:rsidR="005B0A01" w:rsidRDefault="005B0A01" w:rsidP="005B0A01">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t xml:space="preserve">selectionRect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Rectangle</w:t>
      </w:r>
      <w:r>
        <w:rPr>
          <w:rFonts w:ascii="Consolas" w:hAnsi="Consolas" w:cs="Consolas"/>
          <w:color w:val="000000"/>
          <w:kern w:val="0"/>
          <w:sz w:val="19"/>
          <w:szCs w:val="19"/>
          <w:highlight w:val="white"/>
        </w:rPr>
        <w:t>();</w:t>
      </w:r>
    </w:p>
    <w:p w:rsidR="008F549E" w:rsidRPr="005B0A01" w:rsidRDefault="005B0A01" w:rsidP="005B0A01">
      <w:pPr>
        <w:ind w:firstLine="648"/>
        <w:rPr>
          <w:rFonts w:cstheme="minorHAnsi"/>
          <w:color w:val="000000"/>
          <w:kern w:val="0"/>
        </w:rPr>
      </w:pPr>
      <w:r>
        <w:rPr>
          <w:rFonts w:ascii="Consolas" w:hAnsi="Consolas" w:cs="Consolas"/>
          <w:color w:val="000000"/>
          <w:kern w:val="0"/>
          <w:sz w:val="19"/>
          <w:szCs w:val="19"/>
          <w:highlight w:val="white"/>
        </w:rPr>
        <w:t>Refresh();</w:t>
      </w:r>
    </w:p>
    <w:p w:rsidR="008F549E" w:rsidRDefault="008F549E" w:rsidP="0093141E">
      <w:pPr>
        <w:rPr>
          <w:rFonts w:ascii="Consolas" w:hAnsi="Consolas" w:cs="Consolas"/>
          <w:color w:val="000000"/>
          <w:kern w:val="0"/>
          <w:sz w:val="19"/>
          <w:szCs w:val="19"/>
        </w:rPr>
      </w:pPr>
    </w:p>
    <w:p w:rsidR="008F549E" w:rsidRDefault="008F549E" w:rsidP="0093141E">
      <w:pPr>
        <w:rPr>
          <w:rFonts w:ascii="Consolas" w:hAnsi="Consolas" w:cs="Consolas"/>
          <w:color w:val="000000"/>
          <w:kern w:val="0"/>
          <w:sz w:val="19"/>
          <w:szCs w:val="19"/>
        </w:rPr>
      </w:pPr>
    </w:p>
    <w:p w:rsidR="005B0A01" w:rsidRDefault="005B0A01" w:rsidP="008F549E">
      <w:pPr>
        <w:jc w:val="center"/>
        <w:rPr>
          <w:rFonts w:cstheme="minorHAnsi"/>
          <w:i/>
          <w:color w:val="000000"/>
          <w:kern w:val="0"/>
        </w:rPr>
      </w:pPr>
      <w:r>
        <w:rPr>
          <w:rFonts w:cstheme="minorHAnsi"/>
          <w:i/>
          <w:noProof/>
          <w:color w:val="000000"/>
          <w:kern w:val="0"/>
          <w:lang w:eastAsia="en-US"/>
        </w:rPr>
        <w:lastRenderedPageBreak/>
        <w:drawing>
          <wp:inline distT="0" distB="0" distL="0" distR="0">
            <wp:extent cx="4105275" cy="2728064"/>
            <wp:effectExtent l="0" t="0" r="0" b="0"/>
            <wp:docPr id="13" name="Picture 13" descr="C:\Users\Bunta\Desktop\ss+(2017-05-02+at+04.1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nta\Desktop\ss+(2017-05-02+at+04.18.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7505" cy="2742837"/>
                    </a:xfrm>
                    <a:prstGeom prst="rect">
                      <a:avLst/>
                    </a:prstGeom>
                    <a:noFill/>
                    <a:ln>
                      <a:noFill/>
                    </a:ln>
                  </pic:spPr>
                </pic:pic>
              </a:graphicData>
            </a:graphic>
          </wp:inline>
        </w:drawing>
      </w:r>
    </w:p>
    <w:p w:rsidR="008F549E" w:rsidRPr="000A16D9" w:rsidRDefault="008F549E" w:rsidP="008F549E">
      <w:pPr>
        <w:jc w:val="center"/>
        <w:rPr>
          <w:rFonts w:cstheme="minorHAnsi"/>
          <w:color w:val="000000"/>
          <w:kern w:val="0"/>
        </w:rPr>
      </w:pPr>
      <w:r w:rsidRPr="000A16D9">
        <w:rPr>
          <w:rFonts w:cstheme="minorHAnsi"/>
          <w:i/>
          <w:color w:val="000000"/>
          <w:kern w:val="0"/>
        </w:rPr>
        <w:t xml:space="preserve">2.5 </w:t>
      </w:r>
      <w:r w:rsidR="005B0A01">
        <w:rPr>
          <w:rFonts w:cstheme="minorHAnsi"/>
          <w:i/>
          <w:color w:val="000000"/>
          <w:kern w:val="0"/>
        </w:rPr>
        <w:t>Cropped image made from larger screenshot</w:t>
      </w:r>
    </w:p>
    <w:p w:rsidR="008F549E" w:rsidRPr="000A16D9" w:rsidRDefault="008F549E" w:rsidP="008F549E">
      <w:pPr>
        <w:jc w:val="center"/>
        <w:rPr>
          <w:rFonts w:cstheme="minorHAnsi"/>
          <w:color w:val="000000"/>
          <w:kern w:val="0"/>
        </w:rPr>
      </w:pPr>
    </w:p>
    <w:p w:rsidR="00E152AF" w:rsidRDefault="00F937B9" w:rsidP="00F937B9">
      <w:pPr>
        <w:rPr>
          <w:rFonts w:ascii="Consolas" w:hAnsi="Consolas" w:cs="Consolas"/>
          <w:color w:val="000000"/>
          <w:kern w:val="0"/>
          <w:sz w:val="19"/>
          <w:szCs w:val="19"/>
        </w:rPr>
      </w:pPr>
      <w:r>
        <w:rPr>
          <w:rFonts w:cstheme="minorHAnsi"/>
          <w:color w:val="000000"/>
          <w:kern w:val="0"/>
        </w:rPr>
        <w:t>This completes the basic functionality of our screen capturing and cropping program, however, the user still doesn’t have a way to save the data captured for storage. The next section will deal with saving the image capture with a filestream and a saveFileDialog.</w:t>
      </w:r>
    </w:p>
    <w:p w:rsidR="001E5CFB" w:rsidRDefault="00E152AF">
      <w:pPr>
        <w:pStyle w:val="Heading3"/>
      </w:pPr>
      <w:r>
        <w:t xml:space="preserve">2.6 </w:t>
      </w:r>
      <w:r w:rsidR="00F937B9">
        <w:t>Save Image in PictureBox</w:t>
      </w:r>
    </w:p>
    <w:p w:rsidR="001E5CFB" w:rsidRDefault="00F937B9">
      <w:r>
        <w:t xml:space="preserve">The first thing we’ll want to do is add logic to the checkbox added at the beginning. </w:t>
      </w:r>
    </w:p>
    <w:p w:rsidR="00F937B9" w:rsidRDefault="00F937B9">
      <w:r>
        <w:t>1. Change the openFileOnSave Boolean depending on the check state of the check box.</w:t>
      </w:r>
    </w:p>
    <w:p w:rsidR="00F937B9" w:rsidRDefault="00F937B9"/>
    <w:p w:rsidR="00F937B9" w:rsidRDefault="00F937B9" w:rsidP="00F937B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checkBox1_CheckedChanged(</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p>
    <w:p w:rsidR="00F937B9" w:rsidRDefault="00F937B9" w:rsidP="00F937B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937B9" w:rsidRDefault="00F937B9" w:rsidP="00F937B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(checkBox1.Checked)</w:t>
      </w:r>
    </w:p>
    <w:p w:rsidR="00F937B9" w:rsidRDefault="00F937B9" w:rsidP="00F937B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openFileOnSave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F937B9" w:rsidRDefault="00F937B9" w:rsidP="00F937B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F937B9" w:rsidRDefault="00F937B9" w:rsidP="00F937B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openFileOnSave =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F937B9" w:rsidRDefault="00F937B9" w:rsidP="00F937B9">
      <w:pPr>
        <w:rPr>
          <w:rFonts w:ascii="Consolas" w:hAnsi="Consolas" w:cs="Consolas"/>
          <w:color w:val="000000"/>
          <w:kern w:val="0"/>
          <w:sz w:val="19"/>
          <w:szCs w:val="19"/>
        </w:rPr>
      </w:pPr>
      <w:r>
        <w:rPr>
          <w:rFonts w:ascii="Consolas" w:hAnsi="Consolas" w:cs="Consolas"/>
          <w:color w:val="000000"/>
          <w:kern w:val="0"/>
          <w:sz w:val="19"/>
          <w:szCs w:val="19"/>
          <w:highlight w:val="white"/>
        </w:rPr>
        <w:t xml:space="preserve">        }</w:t>
      </w:r>
    </w:p>
    <w:p w:rsidR="00F937B9" w:rsidRPr="00F937B9" w:rsidRDefault="00F937B9" w:rsidP="00F937B9">
      <w:pPr>
        <w:rPr>
          <w:rFonts w:ascii="Consolas" w:hAnsi="Consolas" w:cs="Consolas"/>
          <w:color w:val="000000"/>
          <w:kern w:val="0"/>
          <w:sz w:val="19"/>
          <w:szCs w:val="19"/>
        </w:rPr>
      </w:pPr>
    </w:p>
    <w:p w:rsidR="005C1A64" w:rsidRDefault="00F937B9">
      <w:r>
        <w:t>2. Now we’ll want to handle the actual saving of the file. Add an event to the save button’s click and insert an if statement that checks to see if there is an image in the pictureBox at all.</w:t>
      </w:r>
    </w:p>
    <w:p w:rsidR="00F937B9" w:rsidRDefault="00F937B9"/>
    <w:p w:rsidR="00F937B9" w:rsidRDefault="00F937B9">
      <w:pPr>
        <w:rPr>
          <w:rFonts w:ascii="Consolas" w:hAnsi="Consolas" w:cs="Consolas"/>
          <w:color w:val="000000"/>
          <w:kern w:val="0"/>
          <w:sz w:val="19"/>
          <w:szCs w:val="19"/>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(pictureBox1.Image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r>
        <w:rPr>
          <w:rFonts w:ascii="Consolas" w:hAnsi="Consolas" w:cs="Consolas"/>
          <w:color w:val="000000"/>
          <w:kern w:val="0"/>
          <w:sz w:val="19"/>
          <w:szCs w:val="19"/>
        </w:rPr>
        <w:t>{}</w:t>
      </w:r>
    </w:p>
    <w:p w:rsidR="00F937B9" w:rsidRDefault="00F937B9"/>
    <w:p w:rsidR="005C1A64" w:rsidRDefault="00F937B9" w:rsidP="005C1A64">
      <w:pPr>
        <w:rPr>
          <w:rFonts w:cstheme="minorHAnsi"/>
          <w:color w:val="000000"/>
          <w:kern w:val="0"/>
        </w:rPr>
      </w:pPr>
      <w:r>
        <w:rPr>
          <w:rFonts w:cstheme="minorHAnsi"/>
          <w:color w:val="000000"/>
          <w:kern w:val="0"/>
        </w:rPr>
        <w:t>3</w:t>
      </w:r>
      <w:r w:rsidR="005C1A64" w:rsidRPr="00D72249">
        <w:rPr>
          <w:rFonts w:cstheme="minorHAnsi"/>
          <w:color w:val="000000"/>
          <w:kern w:val="0"/>
        </w:rPr>
        <w:t xml:space="preserve">. </w:t>
      </w:r>
      <w:r>
        <w:rPr>
          <w:rFonts w:cstheme="minorHAnsi"/>
          <w:color w:val="000000"/>
          <w:kern w:val="0"/>
        </w:rPr>
        <w:t>If we have an image to save we’ll want to create a new save dialog with a filter to force jpegs and a title of “Save a Screenshot”, then we’ll want to show it. Inside the if statement add the following—</w:t>
      </w:r>
    </w:p>
    <w:p w:rsidR="00F937B9" w:rsidRDefault="00F937B9" w:rsidP="005C1A64">
      <w:pPr>
        <w:rPr>
          <w:rFonts w:cstheme="minorHAnsi"/>
          <w:color w:val="000000"/>
          <w:kern w:val="0"/>
        </w:rPr>
      </w:pPr>
    </w:p>
    <w:p w:rsidR="00F937B9" w:rsidRDefault="00F937B9" w:rsidP="005C1A64">
      <w:pPr>
        <w:rPr>
          <w:rFonts w:cstheme="minorHAnsi"/>
          <w:color w:val="000000"/>
          <w:kern w:val="0"/>
        </w:rPr>
      </w:pPr>
    </w:p>
    <w:p w:rsidR="00F937B9" w:rsidRDefault="00F937B9" w:rsidP="00F937B9">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lastRenderedPageBreak/>
        <w:t>SaveFileDialog</w:t>
      </w:r>
      <w:r>
        <w:rPr>
          <w:rFonts w:ascii="Consolas" w:hAnsi="Consolas" w:cs="Consolas"/>
          <w:color w:val="000000"/>
          <w:kern w:val="0"/>
          <w:sz w:val="19"/>
          <w:szCs w:val="19"/>
          <w:highlight w:val="white"/>
        </w:rPr>
        <w:t xml:space="preserve"> saveImageDialog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SaveFileDialog</w:t>
      </w:r>
      <w:r>
        <w:rPr>
          <w:rFonts w:ascii="Consolas" w:hAnsi="Consolas" w:cs="Consolas"/>
          <w:color w:val="000000"/>
          <w:kern w:val="0"/>
          <w:sz w:val="19"/>
          <w:szCs w:val="19"/>
          <w:highlight w:val="white"/>
        </w:rPr>
        <w:t>();</w:t>
      </w:r>
    </w:p>
    <w:p w:rsidR="00F937B9" w:rsidRDefault="00F937B9" w:rsidP="00F937B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saveImageDialog.Filter = </w:t>
      </w:r>
      <w:r>
        <w:rPr>
          <w:rFonts w:ascii="Consolas" w:hAnsi="Consolas" w:cs="Consolas"/>
          <w:color w:val="A31515"/>
          <w:kern w:val="0"/>
          <w:sz w:val="19"/>
          <w:szCs w:val="19"/>
          <w:highlight w:val="white"/>
        </w:rPr>
        <w:t>"Jpeg Image|*.jpg"</w:t>
      </w:r>
      <w:r>
        <w:rPr>
          <w:rFonts w:ascii="Consolas" w:hAnsi="Consolas" w:cs="Consolas"/>
          <w:color w:val="000000"/>
          <w:kern w:val="0"/>
          <w:sz w:val="19"/>
          <w:szCs w:val="19"/>
          <w:highlight w:val="white"/>
        </w:rPr>
        <w:t>;</w:t>
      </w:r>
    </w:p>
    <w:p w:rsidR="00F937B9" w:rsidRDefault="00F937B9" w:rsidP="00F937B9">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saveImageDialog.Title = </w:t>
      </w:r>
      <w:r>
        <w:rPr>
          <w:rFonts w:ascii="Consolas" w:hAnsi="Consolas" w:cs="Consolas"/>
          <w:color w:val="A31515"/>
          <w:kern w:val="0"/>
          <w:sz w:val="19"/>
          <w:szCs w:val="19"/>
          <w:highlight w:val="white"/>
        </w:rPr>
        <w:t>"Save a Screenshot"</w:t>
      </w:r>
      <w:r>
        <w:rPr>
          <w:rFonts w:ascii="Consolas" w:hAnsi="Consolas" w:cs="Consolas"/>
          <w:color w:val="000000"/>
          <w:kern w:val="0"/>
          <w:sz w:val="19"/>
          <w:szCs w:val="19"/>
          <w:highlight w:val="white"/>
        </w:rPr>
        <w:t>;</w:t>
      </w:r>
    </w:p>
    <w:p w:rsidR="00F937B9" w:rsidRDefault="00F937B9" w:rsidP="00F937B9">
      <w:pPr>
        <w:rPr>
          <w:rFonts w:ascii="Consolas" w:hAnsi="Consolas" w:cs="Consolas"/>
          <w:color w:val="000000"/>
          <w:kern w:val="0"/>
          <w:sz w:val="19"/>
          <w:szCs w:val="19"/>
        </w:rPr>
      </w:pPr>
      <w:r>
        <w:rPr>
          <w:rFonts w:ascii="Consolas" w:hAnsi="Consolas" w:cs="Consolas"/>
          <w:color w:val="000000"/>
          <w:kern w:val="0"/>
          <w:sz w:val="19"/>
          <w:szCs w:val="19"/>
          <w:highlight w:val="white"/>
        </w:rPr>
        <w:t xml:space="preserve">      saveImageDialog.ShowDialog();</w:t>
      </w:r>
    </w:p>
    <w:p w:rsidR="00F937B9" w:rsidRDefault="00F937B9" w:rsidP="00F937B9">
      <w:pPr>
        <w:rPr>
          <w:rFonts w:ascii="Consolas" w:hAnsi="Consolas" w:cs="Consolas"/>
          <w:color w:val="000000"/>
          <w:kern w:val="0"/>
          <w:sz w:val="19"/>
          <w:szCs w:val="19"/>
        </w:rPr>
      </w:pPr>
    </w:p>
    <w:p w:rsidR="00F937B9" w:rsidRDefault="00F937B9" w:rsidP="00F937B9">
      <w:pPr>
        <w:rPr>
          <w:rFonts w:cs="Consolas"/>
          <w:color w:val="000000"/>
          <w:kern w:val="0"/>
        </w:rPr>
      </w:pPr>
      <w:r w:rsidRPr="00F937B9">
        <w:rPr>
          <w:rFonts w:cs="Consolas"/>
          <w:color w:val="000000"/>
          <w:kern w:val="0"/>
        </w:rPr>
        <w:t>4. Once returned from the showDialog() function, we’ll wa</w:t>
      </w:r>
      <w:r>
        <w:rPr>
          <w:rFonts w:cs="Consolas"/>
          <w:color w:val="000000"/>
          <w:kern w:val="0"/>
        </w:rPr>
        <w:t>nt to check to see if the user did input a file path for us to use. Add another if statement inside the previous if statement that checks to make sure the filename isn’t empty.</w:t>
      </w:r>
    </w:p>
    <w:p w:rsidR="00F937B9" w:rsidRDefault="00F937B9" w:rsidP="00F937B9">
      <w:pPr>
        <w:rPr>
          <w:rFonts w:cs="Consolas"/>
          <w:color w:val="000000"/>
          <w:kern w:val="0"/>
        </w:rPr>
      </w:pPr>
    </w:p>
    <w:p w:rsidR="00F937B9" w:rsidRDefault="00F937B9" w:rsidP="00F937B9">
      <w:pPr>
        <w:ind w:firstLine="648"/>
        <w:rPr>
          <w:rFonts w:cs="Consolas"/>
          <w:color w:val="000000"/>
          <w:kern w:val="0"/>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(saveImageDialog.FileName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A76779" w:rsidRDefault="00A76779" w:rsidP="00F937B9">
      <w:pPr>
        <w:ind w:left="0"/>
        <w:rPr>
          <w:rFonts w:ascii="Consolas" w:hAnsi="Consolas" w:cs="Consolas"/>
          <w:color w:val="000000"/>
          <w:kern w:val="0"/>
          <w:sz w:val="19"/>
          <w:szCs w:val="19"/>
        </w:rPr>
      </w:pPr>
    </w:p>
    <w:p w:rsidR="00A76779" w:rsidRDefault="00F937B9" w:rsidP="00A76779">
      <w:r>
        <w:t>5. Now that we’re certain we have a file location and image we can finally open a filestream to the file specified by the user. Do so by creating a new filestre</w:t>
      </w:r>
      <w:r w:rsidR="004202A6">
        <w:t>am and pointing at openFile() function of the saveFileDialog.</w:t>
      </w:r>
    </w:p>
    <w:p w:rsidR="004202A6" w:rsidRDefault="004202A6" w:rsidP="00A76779"/>
    <w:p w:rsidR="004202A6" w:rsidRDefault="004202A6" w:rsidP="004202A6">
      <w:pPr>
        <w:ind w:firstLine="648"/>
        <w:rPr>
          <w:rFonts w:ascii="Consolas" w:hAnsi="Consolas" w:cs="Consolas"/>
          <w:color w:val="000000"/>
          <w:kern w:val="0"/>
          <w:sz w:val="19"/>
          <w:szCs w:val="19"/>
        </w:rPr>
      </w:pPr>
      <w:r>
        <w:rPr>
          <w:rFonts w:ascii="Consolas" w:hAnsi="Consolas" w:cs="Consolas"/>
          <w:color w:val="000000"/>
          <w:kern w:val="0"/>
          <w:sz w:val="19"/>
          <w:szCs w:val="19"/>
          <w:highlight w:val="white"/>
        </w:rPr>
        <w:t>System.IO.</w:t>
      </w:r>
      <w:r>
        <w:rPr>
          <w:rFonts w:ascii="Consolas" w:hAnsi="Consolas" w:cs="Consolas"/>
          <w:color w:val="2B91AF"/>
          <w:kern w:val="0"/>
          <w:sz w:val="19"/>
          <w:szCs w:val="19"/>
          <w:highlight w:val="white"/>
        </w:rPr>
        <w:t>FileStream</w:t>
      </w:r>
      <w:r>
        <w:rPr>
          <w:rFonts w:ascii="Consolas" w:hAnsi="Consolas" w:cs="Consolas"/>
          <w:color w:val="000000"/>
          <w:kern w:val="0"/>
          <w:sz w:val="19"/>
          <w:szCs w:val="19"/>
          <w:highlight w:val="white"/>
        </w:rPr>
        <w:t xml:space="preserve"> fs = (System.IO.</w:t>
      </w:r>
      <w:r>
        <w:rPr>
          <w:rFonts w:ascii="Consolas" w:hAnsi="Consolas" w:cs="Consolas"/>
          <w:color w:val="2B91AF"/>
          <w:kern w:val="0"/>
          <w:sz w:val="19"/>
          <w:szCs w:val="19"/>
          <w:highlight w:val="white"/>
        </w:rPr>
        <w:t>FileStream</w:t>
      </w:r>
      <w:r>
        <w:rPr>
          <w:rFonts w:ascii="Consolas" w:hAnsi="Consolas" w:cs="Consolas"/>
          <w:color w:val="000000"/>
          <w:kern w:val="0"/>
          <w:sz w:val="19"/>
          <w:szCs w:val="19"/>
          <w:highlight w:val="white"/>
        </w:rPr>
        <w:t>)saveImageDialog.OpenFile();</w:t>
      </w:r>
    </w:p>
    <w:p w:rsidR="004202A6" w:rsidRDefault="004202A6" w:rsidP="004202A6">
      <w:pPr>
        <w:ind w:firstLine="648"/>
        <w:rPr>
          <w:rFonts w:ascii="Consolas" w:hAnsi="Consolas" w:cs="Consolas"/>
          <w:color w:val="000000"/>
          <w:kern w:val="0"/>
          <w:sz w:val="19"/>
          <w:szCs w:val="19"/>
        </w:rPr>
      </w:pPr>
    </w:p>
    <w:p w:rsidR="004202A6" w:rsidRDefault="004202A6" w:rsidP="004202A6">
      <w:r>
        <w:t>6. With the filestream open we can use the save function of the image class to send the screenshot data to the file in an image format.</w:t>
      </w:r>
    </w:p>
    <w:p w:rsidR="004202A6" w:rsidRDefault="004202A6" w:rsidP="004202A6"/>
    <w:p w:rsidR="004202A6" w:rsidRDefault="004202A6" w:rsidP="004202A6">
      <w:pPr>
        <w:ind w:firstLine="648"/>
        <w:rPr>
          <w:rFonts w:ascii="Consolas" w:hAnsi="Consolas" w:cs="Consolas"/>
          <w:color w:val="000000"/>
          <w:kern w:val="0"/>
          <w:sz w:val="19"/>
          <w:szCs w:val="19"/>
        </w:rPr>
      </w:pPr>
      <w:r>
        <w:rPr>
          <w:rFonts w:ascii="Consolas" w:hAnsi="Consolas" w:cs="Consolas"/>
          <w:color w:val="000000"/>
          <w:kern w:val="0"/>
          <w:sz w:val="19"/>
          <w:szCs w:val="19"/>
          <w:highlight w:val="white"/>
        </w:rPr>
        <w:t>pictureBox1.Image.Save(fs, System.Drawing.Imaging.</w:t>
      </w:r>
      <w:r>
        <w:rPr>
          <w:rFonts w:ascii="Consolas" w:hAnsi="Consolas" w:cs="Consolas"/>
          <w:color w:val="2B91AF"/>
          <w:kern w:val="0"/>
          <w:sz w:val="19"/>
          <w:szCs w:val="19"/>
          <w:highlight w:val="white"/>
        </w:rPr>
        <w:t>ImageFormat</w:t>
      </w:r>
      <w:r>
        <w:rPr>
          <w:rFonts w:ascii="Consolas" w:hAnsi="Consolas" w:cs="Consolas"/>
          <w:color w:val="000000"/>
          <w:kern w:val="0"/>
          <w:sz w:val="19"/>
          <w:szCs w:val="19"/>
          <w:highlight w:val="white"/>
        </w:rPr>
        <w:t>.Jpeg);</w:t>
      </w:r>
    </w:p>
    <w:p w:rsidR="004202A6" w:rsidRDefault="004202A6" w:rsidP="004202A6">
      <w:pPr>
        <w:ind w:firstLine="648"/>
        <w:rPr>
          <w:rFonts w:ascii="Consolas" w:hAnsi="Consolas" w:cs="Consolas"/>
          <w:color w:val="000000"/>
          <w:kern w:val="0"/>
          <w:sz w:val="19"/>
          <w:szCs w:val="19"/>
        </w:rPr>
      </w:pPr>
    </w:p>
    <w:p w:rsidR="004202A6" w:rsidRDefault="004202A6" w:rsidP="004202A6">
      <w:pPr>
        <w:rPr>
          <w:rFonts w:cs="Consolas"/>
          <w:color w:val="000000"/>
          <w:kern w:val="0"/>
        </w:rPr>
      </w:pPr>
      <w:r>
        <w:rPr>
          <w:rFonts w:cs="Consolas"/>
          <w:color w:val="000000"/>
          <w:kern w:val="0"/>
        </w:rPr>
        <w:t>7. Once the data has finished sending we need to close the file stream, we can do this by simply calling the close function of the fs object.</w:t>
      </w:r>
    </w:p>
    <w:p w:rsidR="004202A6" w:rsidRDefault="004202A6" w:rsidP="004202A6">
      <w:pPr>
        <w:rPr>
          <w:rFonts w:cs="Consolas"/>
          <w:color w:val="000000"/>
          <w:kern w:val="0"/>
        </w:rPr>
      </w:pPr>
    </w:p>
    <w:p w:rsidR="004202A6" w:rsidRDefault="004202A6" w:rsidP="004202A6">
      <w:pPr>
        <w:rPr>
          <w:rFonts w:ascii="Consolas" w:hAnsi="Consolas" w:cs="Consolas"/>
          <w:color w:val="000000"/>
          <w:kern w:val="0"/>
          <w:sz w:val="19"/>
          <w:szCs w:val="19"/>
        </w:rPr>
      </w:pPr>
      <w:r>
        <w:rPr>
          <w:rFonts w:ascii="Consolas" w:hAnsi="Consolas" w:cs="Consolas"/>
          <w:color w:val="000000"/>
          <w:kern w:val="0"/>
          <w:sz w:val="19"/>
          <w:szCs w:val="19"/>
          <w:highlight w:val="white"/>
        </w:rPr>
        <w:tab/>
        <w:t>fs.Close();</w:t>
      </w:r>
    </w:p>
    <w:p w:rsidR="004202A6" w:rsidRDefault="004202A6" w:rsidP="004202A6">
      <w:pPr>
        <w:rPr>
          <w:rFonts w:ascii="Consolas" w:hAnsi="Consolas" w:cs="Consolas"/>
          <w:color w:val="000000"/>
          <w:kern w:val="0"/>
          <w:sz w:val="19"/>
          <w:szCs w:val="19"/>
        </w:rPr>
      </w:pPr>
    </w:p>
    <w:p w:rsidR="004202A6" w:rsidRDefault="004202A6" w:rsidP="004202A6">
      <w:pPr>
        <w:rPr>
          <w:rFonts w:cs="Consolas"/>
          <w:color w:val="000000"/>
          <w:kern w:val="0"/>
        </w:rPr>
      </w:pPr>
      <w:r w:rsidRPr="004202A6">
        <w:rPr>
          <w:rFonts w:cs="Consolas"/>
          <w:color w:val="000000"/>
          <w:kern w:val="0"/>
        </w:rPr>
        <w:t>8. Now that the file has saved we can add another if statement to either open the file if the user has checked the box, or show a messagebox saying the file has saved otherwise.</w:t>
      </w:r>
    </w:p>
    <w:p w:rsidR="004202A6" w:rsidRDefault="004202A6" w:rsidP="004202A6">
      <w:pPr>
        <w:rPr>
          <w:rFonts w:cs="Consolas"/>
          <w:color w:val="000000"/>
          <w:kern w:val="0"/>
        </w:rPr>
      </w:pPr>
    </w:p>
    <w:p w:rsidR="004202A6" w:rsidRDefault="004202A6" w:rsidP="004202A6">
      <w:pPr>
        <w:autoSpaceDE w:val="0"/>
        <w:autoSpaceDN w:val="0"/>
        <w:adjustRightInd w:val="0"/>
        <w:spacing w:after="0"/>
        <w:ind w:left="72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(openFileOnSave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t>System.Diagnostics.</w:t>
      </w:r>
      <w:r>
        <w:rPr>
          <w:rFonts w:ascii="Consolas" w:hAnsi="Consolas" w:cs="Consolas"/>
          <w:color w:val="2B91AF"/>
          <w:kern w:val="0"/>
          <w:sz w:val="19"/>
          <w:szCs w:val="19"/>
          <w:highlight w:val="white"/>
        </w:rPr>
        <w:t>Process</w:t>
      </w:r>
      <w:r>
        <w:rPr>
          <w:rFonts w:ascii="Consolas" w:hAnsi="Consolas" w:cs="Consolas"/>
          <w:color w:val="000000"/>
          <w:kern w:val="0"/>
          <w:sz w:val="19"/>
          <w:szCs w:val="19"/>
          <w:highlight w:val="white"/>
        </w:rPr>
        <w:t>.Start(saveImageDialog.FileName.ToString());</w:t>
      </w:r>
    </w:p>
    <w:p w:rsidR="004202A6" w:rsidRDefault="004202A6" w:rsidP="004202A6">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else</w:t>
      </w:r>
    </w:p>
    <w:p w:rsidR="004202A6" w:rsidRDefault="004202A6" w:rsidP="004202A6">
      <w:pPr>
        <w:ind w:left="0" w:firstLine="720"/>
        <w:rPr>
          <w:rFonts w:ascii="Consolas" w:hAnsi="Consolas" w:cs="Consolas"/>
          <w:color w:val="000000"/>
          <w:kern w:val="0"/>
          <w:sz w:val="19"/>
          <w:szCs w:val="19"/>
        </w:rPr>
      </w:pPr>
      <w:r>
        <w:rPr>
          <w:rFonts w:ascii="Consolas" w:hAnsi="Consolas" w:cs="Consolas"/>
          <w:color w:val="2B91AF"/>
          <w:kern w:val="0"/>
          <w:sz w:val="19"/>
          <w:szCs w:val="19"/>
          <w:highlight w:val="white"/>
        </w:rPr>
        <w:tab/>
        <w:t>MessageBox</w:t>
      </w:r>
      <w:r>
        <w:rPr>
          <w:rFonts w:ascii="Consolas" w:hAnsi="Consolas" w:cs="Consolas"/>
          <w:color w:val="000000"/>
          <w:kern w:val="0"/>
          <w:sz w:val="19"/>
          <w:szCs w:val="19"/>
          <w:highlight w:val="white"/>
        </w:rPr>
        <w:t>.Show(</w:t>
      </w:r>
      <w:r>
        <w:rPr>
          <w:rFonts w:ascii="Consolas" w:hAnsi="Consolas" w:cs="Consolas"/>
          <w:color w:val="A31515"/>
          <w:kern w:val="0"/>
          <w:sz w:val="19"/>
          <w:szCs w:val="19"/>
          <w:highlight w:val="white"/>
        </w:rPr>
        <w:t>"Save Successful"</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"File Saved"</w:t>
      </w:r>
      <w:r>
        <w:rPr>
          <w:rFonts w:ascii="Consolas" w:hAnsi="Consolas" w:cs="Consolas"/>
          <w:color w:val="000000"/>
          <w:kern w:val="0"/>
          <w:sz w:val="19"/>
          <w:szCs w:val="19"/>
          <w:highlight w:val="white"/>
        </w:rPr>
        <w:t>);</w:t>
      </w:r>
    </w:p>
    <w:p w:rsidR="004202A6" w:rsidRPr="004202A6" w:rsidRDefault="004202A6" w:rsidP="004202A6">
      <w:pPr>
        <w:ind w:left="0" w:firstLine="720"/>
        <w:rPr>
          <w:rFonts w:ascii="Consolas" w:hAnsi="Consolas" w:cs="Consolas"/>
          <w:color w:val="000000"/>
          <w:kern w:val="0"/>
          <w:sz w:val="19"/>
          <w:szCs w:val="19"/>
        </w:rPr>
      </w:pPr>
    </w:p>
    <w:p w:rsidR="004202A6" w:rsidRDefault="004202A6" w:rsidP="004202A6">
      <w:pPr>
        <w:rPr>
          <w:rFonts w:cs="Consolas"/>
          <w:color w:val="000000"/>
          <w:kern w:val="0"/>
        </w:rPr>
      </w:pPr>
      <w:r>
        <w:rPr>
          <w:rFonts w:cs="Consolas"/>
          <w:color w:val="000000"/>
          <w:kern w:val="0"/>
        </w:rPr>
        <w:t>9. Finally, Close the final 2 if’s and add an else statement that shows a messagebox telling the user they must take a screenshot before they can save data.</w:t>
      </w:r>
    </w:p>
    <w:p w:rsidR="004202A6" w:rsidRDefault="004202A6" w:rsidP="004202A6">
      <w:pPr>
        <w:rPr>
          <w:rFonts w:cs="Consolas"/>
          <w:color w:val="000000"/>
          <w:kern w:val="0"/>
        </w:rPr>
      </w:pPr>
    </w:p>
    <w:p w:rsidR="004202A6" w:rsidRDefault="004202A6" w:rsidP="004202A6">
      <w:pPr>
        <w:ind w:firstLine="648"/>
        <w:rPr>
          <w:rFonts w:cs="Consolas"/>
          <w:color w:val="000000"/>
          <w:kern w:val="0"/>
        </w:rPr>
      </w:pPr>
      <w:r>
        <w:rPr>
          <w:rFonts w:ascii="Consolas" w:hAnsi="Consolas" w:cs="Consolas"/>
          <w:color w:val="2B91AF"/>
          <w:kern w:val="0"/>
          <w:sz w:val="19"/>
          <w:szCs w:val="19"/>
          <w:highlight w:val="white"/>
        </w:rPr>
        <w:t>MessageBox</w:t>
      </w:r>
      <w:r>
        <w:rPr>
          <w:rFonts w:ascii="Consolas" w:hAnsi="Consolas" w:cs="Consolas"/>
          <w:color w:val="000000"/>
          <w:kern w:val="0"/>
          <w:sz w:val="19"/>
          <w:szCs w:val="19"/>
          <w:highlight w:val="white"/>
        </w:rPr>
        <w:t>.Show(</w:t>
      </w:r>
      <w:r>
        <w:rPr>
          <w:rFonts w:ascii="Consolas" w:hAnsi="Consolas" w:cs="Consolas"/>
          <w:color w:val="A31515"/>
          <w:kern w:val="0"/>
          <w:sz w:val="19"/>
          <w:szCs w:val="19"/>
          <w:highlight w:val="white"/>
        </w:rPr>
        <w:t>"Must first capture a screenshot to save."</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 xml:space="preserve">"Error: No </w:t>
      </w:r>
      <w:r>
        <w:rPr>
          <w:rFonts w:ascii="Consolas" w:hAnsi="Consolas" w:cs="Consolas"/>
          <w:color w:val="A31515"/>
          <w:kern w:val="0"/>
          <w:sz w:val="19"/>
          <w:szCs w:val="19"/>
          <w:highlight w:val="white"/>
        </w:rPr>
        <w:tab/>
        <w:t>Screenshot"</w:t>
      </w:r>
      <w:r>
        <w:rPr>
          <w:rFonts w:ascii="Consolas" w:hAnsi="Consolas" w:cs="Consolas"/>
          <w:color w:val="000000"/>
          <w:kern w:val="0"/>
          <w:sz w:val="19"/>
          <w:szCs w:val="19"/>
          <w:highlight w:val="white"/>
        </w:rPr>
        <w:t>);</w:t>
      </w:r>
    </w:p>
    <w:p w:rsidR="004202A6" w:rsidRDefault="004202A6" w:rsidP="004202A6">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button4_Click(</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p>
    <w:p w:rsidR="004202A6" w:rsidRDefault="004202A6" w:rsidP="004202A6">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202A6" w:rsidRDefault="004202A6" w:rsidP="004202A6">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(pictureBox1.Image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4202A6" w:rsidRDefault="004202A6" w:rsidP="004202A6">
      <w:pPr>
        <w:autoSpaceDE w:val="0"/>
        <w:autoSpaceDN w:val="0"/>
        <w:adjustRightInd w:val="0"/>
        <w:spacing w:after="0"/>
        <w:ind w:left="0" w:right="0" w:firstLine="72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202A6" w:rsidRDefault="004202A6" w:rsidP="004202A6">
      <w:pPr>
        <w:autoSpaceDE w:val="0"/>
        <w:autoSpaceDN w:val="0"/>
        <w:adjustRightInd w:val="0"/>
        <w:spacing w:after="0"/>
        <w:ind w:left="720" w:right="0" w:firstLine="720"/>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t>SaveFileDialog</w:t>
      </w:r>
      <w:r>
        <w:rPr>
          <w:rFonts w:ascii="Consolas" w:hAnsi="Consolas" w:cs="Consolas"/>
          <w:color w:val="000000"/>
          <w:kern w:val="0"/>
          <w:sz w:val="19"/>
          <w:szCs w:val="19"/>
          <w:highlight w:val="white"/>
        </w:rPr>
        <w:t xml:space="preserve"> saveImageDialog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SaveFileDialog</w:t>
      </w:r>
      <w:r>
        <w:rPr>
          <w:rFonts w:ascii="Consolas" w:hAnsi="Consolas" w:cs="Consolas"/>
          <w:color w:val="000000"/>
          <w:kern w:val="0"/>
          <w:sz w:val="19"/>
          <w:szCs w:val="19"/>
          <w:highlight w:val="white"/>
        </w:rPr>
        <w:t>();</w:t>
      </w:r>
    </w:p>
    <w:p w:rsidR="004202A6" w:rsidRDefault="004202A6" w:rsidP="004202A6">
      <w:pPr>
        <w:autoSpaceDE w:val="0"/>
        <w:autoSpaceDN w:val="0"/>
        <w:adjustRightInd w:val="0"/>
        <w:spacing w:after="0"/>
        <w:ind w:left="720" w:right="0" w:firstLine="72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saveImageDialog.Filter = </w:t>
      </w:r>
      <w:r>
        <w:rPr>
          <w:rFonts w:ascii="Consolas" w:hAnsi="Consolas" w:cs="Consolas"/>
          <w:color w:val="A31515"/>
          <w:kern w:val="0"/>
          <w:sz w:val="19"/>
          <w:szCs w:val="19"/>
          <w:highlight w:val="white"/>
        </w:rPr>
        <w:t>"Jpeg Image|*.jpg"</w:t>
      </w:r>
      <w:r>
        <w:rPr>
          <w:rFonts w:ascii="Consolas" w:hAnsi="Consolas" w:cs="Consolas"/>
          <w:color w:val="000000"/>
          <w:kern w:val="0"/>
          <w:sz w:val="19"/>
          <w:szCs w:val="19"/>
          <w:highlight w:val="white"/>
        </w:rPr>
        <w:t>;</w:t>
      </w:r>
    </w:p>
    <w:p w:rsidR="004202A6" w:rsidRDefault="004202A6" w:rsidP="004202A6">
      <w:pPr>
        <w:autoSpaceDE w:val="0"/>
        <w:autoSpaceDN w:val="0"/>
        <w:adjustRightInd w:val="0"/>
        <w:spacing w:after="0"/>
        <w:ind w:left="720" w:right="0" w:firstLine="72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saveImageDialog.Title = </w:t>
      </w:r>
      <w:r>
        <w:rPr>
          <w:rFonts w:ascii="Consolas" w:hAnsi="Consolas" w:cs="Consolas"/>
          <w:color w:val="A31515"/>
          <w:kern w:val="0"/>
          <w:sz w:val="19"/>
          <w:szCs w:val="19"/>
          <w:highlight w:val="white"/>
        </w:rPr>
        <w:t>"Save a Screenshot"</w:t>
      </w:r>
      <w:r>
        <w:rPr>
          <w:rFonts w:ascii="Consolas" w:hAnsi="Consolas" w:cs="Consolas"/>
          <w:color w:val="000000"/>
          <w:kern w:val="0"/>
          <w:sz w:val="19"/>
          <w:szCs w:val="19"/>
          <w:highlight w:val="white"/>
        </w:rPr>
        <w:t>;</w:t>
      </w:r>
    </w:p>
    <w:p w:rsidR="004202A6" w:rsidRDefault="004202A6" w:rsidP="004202A6">
      <w:pPr>
        <w:autoSpaceDE w:val="0"/>
        <w:autoSpaceDN w:val="0"/>
        <w:adjustRightInd w:val="0"/>
        <w:spacing w:after="0"/>
        <w:ind w:left="720" w:right="0" w:firstLine="72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saveImageDialog.ShowDialog();</w:t>
      </w:r>
    </w:p>
    <w:p w:rsidR="004202A6" w:rsidRDefault="004202A6" w:rsidP="004202A6">
      <w:pPr>
        <w:autoSpaceDE w:val="0"/>
        <w:autoSpaceDN w:val="0"/>
        <w:adjustRightInd w:val="0"/>
        <w:spacing w:after="0"/>
        <w:ind w:left="720" w:right="0" w:firstLine="7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(saveImageDialog.FileName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4202A6" w:rsidRDefault="004202A6" w:rsidP="004202A6">
      <w:pPr>
        <w:autoSpaceDE w:val="0"/>
        <w:autoSpaceDN w:val="0"/>
        <w:adjustRightInd w:val="0"/>
        <w:spacing w:after="0"/>
        <w:ind w:left="720" w:right="0" w:firstLine="72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4202A6" w:rsidRDefault="004202A6" w:rsidP="004202A6">
      <w:pPr>
        <w:autoSpaceDE w:val="0"/>
        <w:autoSpaceDN w:val="0"/>
        <w:adjustRightInd w:val="0"/>
        <w:spacing w:after="0"/>
        <w:ind w:left="1440" w:right="0" w:firstLine="72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System.IO.</w:t>
      </w:r>
      <w:r>
        <w:rPr>
          <w:rFonts w:ascii="Consolas" w:hAnsi="Consolas" w:cs="Consolas"/>
          <w:color w:val="2B91AF"/>
          <w:kern w:val="0"/>
          <w:sz w:val="19"/>
          <w:szCs w:val="19"/>
          <w:highlight w:val="white"/>
        </w:rPr>
        <w:t>FileStream</w:t>
      </w:r>
      <w:r>
        <w:rPr>
          <w:rFonts w:ascii="Consolas" w:hAnsi="Consolas" w:cs="Consolas"/>
          <w:color w:val="000000"/>
          <w:kern w:val="0"/>
          <w:sz w:val="19"/>
          <w:szCs w:val="19"/>
          <w:highlight w:val="white"/>
        </w:rPr>
        <w:t xml:space="preserve"> fs = </w:t>
      </w:r>
      <w:r>
        <w:rPr>
          <w:rFonts w:ascii="Consolas" w:hAnsi="Consolas" w:cs="Consolas"/>
          <w:color w:val="000000"/>
          <w:kern w:val="0"/>
          <w:sz w:val="19"/>
          <w:szCs w:val="19"/>
          <w:highlight w:val="white"/>
        </w:rPr>
        <w:tab/>
        <w:t>(System.IO.</w:t>
      </w:r>
      <w:r>
        <w:rPr>
          <w:rFonts w:ascii="Consolas" w:hAnsi="Consolas" w:cs="Consolas"/>
          <w:color w:val="2B91AF"/>
          <w:kern w:val="0"/>
          <w:sz w:val="19"/>
          <w:szCs w:val="19"/>
          <w:highlight w:val="white"/>
        </w:rPr>
        <w:t>FileStream</w:t>
      </w:r>
      <w:r>
        <w:rPr>
          <w:rFonts w:ascii="Consolas" w:hAnsi="Consolas" w:cs="Consolas"/>
          <w:color w:val="000000"/>
          <w:kern w:val="0"/>
          <w:sz w:val="19"/>
          <w:szCs w:val="19"/>
          <w:highlight w:val="white"/>
        </w:rPr>
        <w:t>)saveImageDialog.OpenFile();</w:t>
      </w:r>
    </w:p>
    <w:p w:rsidR="004202A6" w:rsidRDefault="004202A6" w:rsidP="004202A6">
      <w:pPr>
        <w:autoSpaceDE w:val="0"/>
        <w:autoSpaceDN w:val="0"/>
        <w:adjustRightInd w:val="0"/>
        <w:spacing w:after="0"/>
        <w:ind w:left="1440" w:right="0" w:firstLine="72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pictureBox1.Image.Save(fs, System.Drawing.Imaging.</w:t>
      </w:r>
      <w:r>
        <w:rPr>
          <w:rFonts w:ascii="Consolas" w:hAnsi="Consolas" w:cs="Consolas"/>
          <w:color w:val="2B91AF"/>
          <w:kern w:val="0"/>
          <w:sz w:val="19"/>
          <w:szCs w:val="19"/>
          <w:highlight w:val="white"/>
        </w:rPr>
        <w:t>ImageFormat</w:t>
      </w:r>
      <w:r>
        <w:rPr>
          <w:rFonts w:ascii="Consolas" w:hAnsi="Consolas" w:cs="Consolas"/>
          <w:color w:val="000000"/>
          <w:kern w:val="0"/>
          <w:sz w:val="19"/>
          <w:szCs w:val="19"/>
          <w:highlight w:val="white"/>
        </w:rPr>
        <w:t>.Jpeg);</w:t>
      </w:r>
    </w:p>
    <w:p w:rsidR="004202A6" w:rsidRDefault="004202A6" w:rsidP="004202A6">
      <w:pPr>
        <w:autoSpaceDE w:val="0"/>
        <w:autoSpaceDN w:val="0"/>
        <w:adjustRightInd w:val="0"/>
        <w:spacing w:after="0"/>
        <w:ind w:left="1440" w:right="0" w:firstLine="72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fs.Close();</w:t>
      </w:r>
    </w:p>
    <w:p w:rsidR="004202A6" w:rsidRDefault="004202A6" w:rsidP="004202A6">
      <w:pPr>
        <w:autoSpaceDE w:val="0"/>
        <w:autoSpaceDN w:val="0"/>
        <w:adjustRightInd w:val="0"/>
        <w:spacing w:after="0"/>
        <w:ind w:left="1440" w:right="0" w:firstLine="72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(openFileOnSave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System.Diagnostics.</w:t>
      </w:r>
      <w:r>
        <w:rPr>
          <w:rFonts w:ascii="Consolas" w:hAnsi="Consolas" w:cs="Consolas"/>
          <w:color w:val="2B91AF"/>
          <w:kern w:val="0"/>
          <w:sz w:val="19"/>
          <w:szCs w:val="19"/>
          <w:highlight w:val="white"/>
        </w:rPr>
        <w:t>Process</w:t>
      </w:r>
      <w:r>
        <w:rPr>
          <w:rFonts w:ascii="Consolas" w:hAnsi="Consolas" w:cs="Consolas"/>
          <w:color w:val="000000"/>
          <w:kern w:val="0"/>
          <w:sz w:val="19"/>
          <w:szCs w:val="19"/>
          <w:highlight w:val="white"/>
        </w:rPr>
        <w:t>.Start(saveImageDialog.FileName.ToString()</w:t>
      </w:r>
      <w:r w:rsidR="006C71F3">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w:t>
      </w:r>
    </w:p>
    <w:p w:rsidR="004202A6" w:rsidRDefault="006C71F3" w:rsidP="004202A6">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b/>
      </w:r>
      <w:r>
        <w:rPr>
          <w:rFonts w:ascii="Consolas" w:hAnsi="Consolas" w:cs="Consolas"/>
          <w:color w:val="0000FF"/>
          <w:kern w:val="0"/>
          <w:sz w:val="19"/>
          <w:szCs w:val="19"/>
          <w:highlight w:val="white"/>
        </w:rPr>
        <w:tab/>
      </w:r>
      <w:r>
        <w:rPr>
          <w:rFonts w:ascii="Consolas" w:hAnsi="Consolas" w:cs="Consolas"/>
          <w:color w:val="0000FF"/>
          <w:kern w:val="0"/>
          <w:sz w:val="19"/>
          <w:szCs w:val="19"/>
          <w:highlight w:val="white"/>
        </w:rPr>
        <w:tab/>
      </w:r>
      <w:r w:rsidR="004202A6">
        <w:rPr>
          <w:rFonts w:ascii="Consolas" w:hAnsi="Consolas" w:cs="Consolas"/>
          <w:color w:val="0000FF"/>
          <w:kern w:val="0"/>
          <w:sz w:val="19"/>
          <w:szCs w:val="19"/>
          <w:highlight w:val="white"/>
        </w:rPr>
        <w:t>else</w:t>
      </w:r>
    </w:p>
    <w:p w:rsidR="004202A6" w:rsidRDefault="006C71F3" w:rsidP="004202A6">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tab/>
      </w:r>
      <w:r>
        <w:rPr>
          <w:rFonts w:ascii="Consolas" w:hAnsi="Consolas" w:cs="Consolas"/>
          <w:color w:val="2B91AF"/>
          <w:kern w:val="0"/>
          <w:sz w:val="19"/>
          <w:szCs w:val="19"/>
          <w:highlight w:val="white"/>
        </w:rPr>
        <w:tab/>
      </w:r>
      <w:r>
        <w:rPr>
          <w:rFonts w:ascii="Consolas" w:hAnsi="Consolas" w:cs="Consolas"/>
          <w:color w:val="2B91AF"/>
          <w:kern w:val="0"/>
          <w:sz w:val="19"/>
          <w:szCs w:val="19"/>
          <w:highlight w:val="white"/>
        </w:rPr>
        <w:tab/>
      </w:r>
      <w:r>
        <w:rPr>
          <w:rFonts w:ascii="Consolas" w:hAnsi="Consolas" w:cs="Consolas"/>
          <w:color w:val="2B91AF"/>
          <w:kern w:val="0"/>
          <w:sz w:val="19"/>
          <w:szCs w:val="19"/>
          <w:highlight w:val="white"/>
        </w:rPr>
        <w:tab/>
      </w:r>
      <w:r w:rsidR="004202A6">
        <w:rPr>
          <w:rFonts w:ascii="Consolas" w:hAnsi="Consolas" w:cs="Consolas"/>
          <w:color w:val="2B91AF"/>
          <w:kern w:val="0"/>
          <w:sz w:val="19"/>
          <w:szCs w:val="19"/>
          <w:highlight w:val="white"/>
        </w:rPr>
        <w:t>MessageBox</w:t>
      </w:r>
      <w:r w:rsidR="004202A6">
        <w:rPr>
          <w:rFonts w:ascii="Consolas" w:hAnsi="Consolas" w:cs="Consolas"/>
          <w:color w:val="000000"/>
          <w:kern w:val="0"/>
          <w:sz w:val="19"/>
          <w:szCs w:val="19"/>
          <w:highlight w:val="white"/>
        </w:rPr>
        <w:t>.Show(</w:t>
      </w:r>
      <w:r w:rsidR="004202A6">
        <w:rPr>
          <w:rFonts w:ascii="Consolas" w:hAnsi="Consolas" w:cs="Consolas"/>
          <w:color w:val="A31515"/>
          <w:kern w:val="0"/>
          <w:sz w:val="19"/>
          <w:szCs w:val="19"/>
          <w:highlight w:val="white"/>
        </w:rPr>
        <w:t>"Save Successful"</w:t>
      </w:r>
      <w:r w:rsidR="004202A6">
        <w:rPr>
          <w:rFonts w:ascii="Consolas" w:hAnsi="Consolas" w:cs="Consolas"/>
          <w:color w:val="000000"/>
          <w:kern w:val="0"/>
          <w:sz w:val="19"/>
          <w:szCs w:val="19"/>
          <w:highlight w:val="white"/>
        </w:rPr>
        <w:t xml:space="preserve">, </w:t>
      </w:r>
      <w:r w:rsidR="004202A6">
        <w:rPr>
          <w:rFonts w:ascii="Consolas" w:hAnsi="Consolas" w:cs="Consolas"/>
          <w:color w:val="A31515"/>
          <w:kern w:val="0"/>
          <w:sz w:val="19"/>
          <w:szCs w:val="19"/>
          <w:highlight w:val="white"/>
        </w:rPr>
        <w:t>"File Saved"</w:t>
      </w:r>
      <w:r w:rsidR="004202A6">
        <w:rPr>
          <w:rFonts w:ascii="Consolas" w:hAnsi="Consolas" w:cs="Consolas"/>
          <w:color w:val="000000"/>
          <w:kern w:val="0"/>
          <w:sz w:val="19"/>
          <w:szCs w:val="19"/>
          <w:highlight w:val="white"/>
        </w:rPr>
        <w:t>);</w:t>
      </w:r>
    </w:p>
    <w:p w:rsidR="004202A6" w:rsidRDefault="006C71F3" w:rsidP="004202A6">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sidR="004202A6">
        <w:rPr>
          <w:rFonts w:ascii="Consolas" w:hAnsi="Consolas" w:cs="Consolas"/>
          <w:color w:val="000000"/>
          <w:kern w:val="0"/>
          <w:sz w:val="19"/>
          <w:szCs w:val="19"/>
          <w:highlight w:val="white"/>
        </w:rPr>
        <w:t>}</w:t>
      </w:r>
    </w:p>
    <w:p w:rsidR="004202A6" w:rsidRDefault="006C71F3" w:rsidP="004202A6">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sidR="004202A6">
        <w:rPr>
          <w:rFonts w:ascii="Consolas" w:hAnsi="Consolas" w:cs="Consolas"/>
          <w:color w:val="000000"/>
          <w:kern w:val="0"/>
          <w:sz w:val="19"/>
          <w:szCs w:val="19"/>
          <w:highlight w:val="white"/>
        </w:rPr>
        <w:t>}</w:t>
      </w:r>
    </w:p>
    <w:p w:rsidR="004202A6" w:rsidRDefault="004202A6" w:rsidP="004202A6">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else</w:t>
      </w:r>
    </w:p>
    <w:p w:rsidR="004202A6" w:rsidRDefault="006C71F3" w:rsidP="004202A6">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tab/>
      </w:r>
      <w:r w:rsidR="004202A6">
        <w:rPr>
          <w:rFonts w:ascii="Consolas" w:hAnsi="Consolas" w:cs="Consolas"/>
          <w:color w:val="2B91AF"/>
          <w:kern w:val="0"/>
          <w:sz w:val="19"/>
          <w:szCs w:val="19"/>
          <w:highlight w:val="white"/>
        </w:rPr>
        <w:t>MessageBox</w:t>
      </w:r>
      <w:r w:rsidR="004202A6">
        <w:rPr>
          <w:rFonts w:ascii="Consolas" w:hAnsi="Consolas" w:cs="Consolas"/>
          <w:color w:val="000000"/>
          <w:kern w:val="0"/>
          <w:sz w:val="19"/>
          <w:szCs w:val="19"/>
          <w:highlight w:val="white"/>
        </w:rPr>
        <w:t>.Show(</w:t>
      </w:r>
      <w:r w:rsidR="004202A6">
        <w:rPr>
          <w:rFonts w:ascii="Consolas" w:hAnsi="Consolas" w:cs="Consolas"/>
          <w:color w:val="A31515"/>
          <w:kern w:val="0"/>
          <w:sz w:val="19"/>
          <w:szCs w:val="19"/>
          <w:highlight w:val="white"/>
        </w:rPr>
        <w:t>"Must first capture a screenshot to save."</w:t>
      </w:r>
      <w:r w:rsidR="004202A6">
        <w:rPr>
          <w:rFonts w:ascii="Consolas" w:hAnsi="Consolas" w:cs="Consolas"/>
          <w:color w:val="000000"/>
          <w:kern w:val="0"/>
          <w:sz w:val="19"/>
          <w:szCs w:val="19"/>
          <w:highlight w:val="white"/>
        </w:rPr>
        <w:t>,</w:t>
      </w:r>
      <w:r w:rsidR="004202A6">
        <w:rPr>
          <w:rFonts w:ascii="Consolas" w:hAnsi="Consolas" w:cs="Consolas"/>
          <w:color w:val="A31515"/>
          <w:kern w:val="0"/>
          <w:sz w:val="19"/>
          <w:szCs w:val="19"/>
          <w:highlight w:val="white"/>
        </w:rPr>
        <w:t xml:space="preserve">"Error: No </w:t>
      </w:r>
      <w:r>
        <w:rPr>
          <w:rFonts w:ascii="Consolas" w:hAnsi="Consolas" w:cs="Consolas"/>
          <w:color w:val="A31515"/>
          <w:kern w:val="0"/>
          <w:sz w:val="19"/>
          <w:szCs w:val="19"/>
          <w:highlight w:val="white"/>
        </w:rPr>
        <w:tab/>
      </w:r>
      <w:r w:rsidR="004202A6">
        <w:rPr>
          <w:rFonts w:ascii="Consolas" w:hAnsi="Consolas" w:cs="Consolas"/>
          <w:color w:val="A31515"/>
          <w:kern w:val="0"/>
          <w:sz w:val="19"/>
          <w:szCs w:val="19"/>
          <w:highlight w:val="white"/>
        </w:rPr>
        <w:t>Screenshot"</w:t>
      </w:r>
      <w:r w:rsidR="004202A6">
        <w:rPr>
          <w:rFonts w:ascii="Consolas" w:hAnsi="Consolas" w:cs="Consolas"/>
          <w:color w:val="000000"/>
          <w:kern w:val="0"/>
          <w:sz w:val="19"/>
          <w:szCs w:val="19"/>
          <w:highlight w:val="white"/>
        </w:rPr>
        <w:t>);</w:t>
      </w:r>
    </w:p>
    <w:p w:rsidR="004202A6" w:rsidRDefault="004202A6" w:rsidP="004202A6">
      <w:pPr>
        <w:ind w:left="0"/>
        <w:rPr>
          <w:rFonts w:cs="Consolas"/>
          <w:color w:val="000000"/>
          <w:kern w:val="0"/>
        </w:rPr>
      </w:pPr>
      <w:r>
        <w:rPr>
          <w:rFonts w:ascii="Consolas" w:hAnsi="Consolas" w:cs="Consolas"/>
          <w:color w:val="000000"/>
          <w:kern w:val="0"/>
          <w:sz w:val="19"/>
          <w:szCs w:val="19"/>
          <w:highlight w:val="white"/>
        </w:rPr>
        <w:t>}</w:t>
      </w:r>
    </w:p>
    <w:p w:rsidR="001E5CFB" w:rsidRPr="000F7E6F" w:rsidRDefault="006C71F3" w:rsidP="000F7E6F">
      <w:pPr>
        <w:jc w:val="center"/>
        <w:rPr>
          <w:rFonts w:cs="Consolas"/>
          <w:i/>
          <w:color w:val="000000"/>
          <w:kern w:val="0"/>
        </w:rPr>
      </w:pPr>
      <w:r>
        <w:rPr>
          <w:rFonts w:cs="Consolas"/>
          <w:i/>
          <w:color w:val="000000"/>
          <w:kern w:val="0"/>
        </w:rPr>
        <w:t>2.6 Completed Save Function</w:t>
      </w:r>
    </w:p>
    <w:sectPr w:rsidR="001E5CFB" w:rsidRPr="000F7E6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D13" w:rsidRDefault="00506D13">
      <w:r>
        <w:separator/>
      </w:r>
    </w:p>
    <w:p w:rsidR="00506D13" w:rsidRDefault="00506D13"/>
  </w:endnote>
  <w:endnote w:type="continuationSeparator" w:id="0">
    <w:p w:rsidR="00506D13" w:rsidRDefault="00506D13">
      <w:r>
        <w:continuationSeparator/>
      </w:r>
    </w:p>
    <w:p w:rsidR="00506D13" w:rsidRDefault="00506D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867" w:rsidRDefault="007D48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1E5CFB">
      <w:sdt>
        <w:sdtPr>
          <w:alias w:val="Date"/>
          <w:tag w:val=""/>
          <w:id w:val="-600561709"/>
          <w:dataBinding w:prefixMappings="xmlns:ns0='http://schemas.microsoft.com/office/2006/coverPageProps' " w:xpath="/ns0:CoverPageProperties[1]/ns0:PublishDate[1]" w:storeItemID="{55AF091B-3C7A-41E3-B477-F2FDAA23CFDA}"/>
          <w:date w:fullDate="2017-12-10T00:00:00Z">
            <w:dateFormat w:val="M/d/yyyy"/>
            <w:lid w:val="en-US"/>
            <w:storeMappedDataAs w:val="dateTime"/>
            <w:calendar w:val="gregorian"/>
          </w:date>
        </w:sdtPr>
        <w:sdtEndPr/>
        <w:sdtContent>
          <w:tc>
            <w:tcPr>
              <w:tcW w:w="750" w:type="pct"/>
            </w:tcPr>
            <w:p w:rsidR="001E5CFB" w:rsidRDefault="007D4867">
              <w:pPr>
                <w:pStyle w:val="Footer"/>
              </w:pPr>
              <w:r>
                <w:t>12/10</w:t>
              </w:r>
              <w:r w:rsidR="0001244D">
                <w:t>/2017</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1E5CFB" w:rsidRDefault="000F7E6F">
              <w:pPr>
                <w:pStyle w:val="Footer"/>
                <w:jc w:val="center"/>
              </w:pPr>
              <w:r>
                <w:t>Screenshots and simple image manipulation with C#</w:t>
              </w:r>
            </w:p>
          </w:tc>
        </w:sdtContent>
      </w:sdt>
      <w:tc>
        <w:tcPr>
          <w:tcW w:w="750" w:type="pct"/>
        </w:tcPr>
        <w:p w:rsidR="001E5CFB" w:rsidRDefault="009F4726">
          <w:pPr>
            <w:pStyle w:val="Footer"/>
            <w:jc w:val="right"/>
          </w:pPr>
          <w:r>
            <w:fldChar w:fldCharType="begin"/>
          </w:r>
          <w:r>
            <w:instrText xml:space="preserve"> PAGE  \* Arabic </w:instrText>
          </w:r>
          <w:r>
            <w:fldChar w:fldCharType="separate"/>
          </w:r>
          <w:r w:rsidR="007D4867">
            <w:rPr>
              <w:noProof/>
            </w:rPr>
            <w:t>1</w:t>
          </w:r>
          <w:r>
            <w:fldChar w:fldCharType="end"/>
          </w:r>
        </w:p>
      </w:tc>
    </w:tr>
  </w:tbl>
  <w:p w:rsidR="001E5CFB" w:rsidRDefault="001E5C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867" w:rsidRDefault="007D4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D13" w:rsidRDefault="00506D13">
      <w:r>
        <w:separator/>
      </w:r>
    </w:p>
    <w:p w:rsidR="00506D13" w:rsidRDefault="00506D13"/>
  </w:footnote>
  <w:footnote w:type="continuationSeparator" w:id="0">
    <w:p w:rsidR="00506D13" w:rsidRDefault="00506D13">
      <w:r>
        <w:continuationSeparator/>
      </w:r>
    </w:p>
    <w:p w:rsidR="00506D13" w:rsidRDefault="00506D1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867" w:rsidRDefault="007D48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867" w:rsidRDefault="007D48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867" w:rsidRDefault="007D4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5C0ED1"/>
    <w:multiLevelType w:val="hybridMultilevel"/>
    <w:tmpl w:val="5A60774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C8310A8"/>
    <w:multiLevelType w:val="hybridMultilevel"/>
    <w:tmpl w:val="42BE070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82A4C"/>
    <w:multiLevelType w:val="hybridMultilevel"/>
    <w:tmpl w:val="9B14F8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A38"/>
    <w:rsid w:val="0001244D"/>
    <w:rsid w:val="00074284"/>
    <w:rsid w:val="000A16D9"/>
    <w:rsid w:val="000F7E6F"/>
    <w:rsid w:val="0013611C"/>
    <w:rsid w:val="001463B9"/>
    <w:rsid w:val="00161347"/>
    <w:rsid w:val="001E5CFB"/>
    <w:rsid w:val="0023471F"/>
    <w:rsid w:val="002C121A"/>
    <w:rsid w:val="00303B8D"/>
    <w:rsid w:val="003C2235"/>
    <w:rsid w:val="004066C1"/>
    <w:rsid w:val="004202A6"/>
    <w:rsid w:val="004E01B0"/>
    <w:rsid w:val="00506D13"/>
    <w:rsid w:val="005B0A01"/>
    <w:rsid w:val="005C1A64"/>
    <w:rsid w:val="00617350"/>
    <w:rsid w:val="00632468"/>
    <w:rsid w:val="00645841"/>
    <w:rsid w:val="0065366C"/>
    <w:rsid w:val="0066474B"/>
    <w:rsid w:val="00686ADB"/>
    <w:rsid w:val="00686E07"/>
    <w:rsid w:val="006C1B05"/>
    <w:rsid w:val="006C71F3"/>
    <w:rsid w:val="006F33C0"/>
    <w:rsid w:val="0072053C"/>
    <w:rsid w:val="00722674"/>
    <w:rsid w:val="00774BCA"/>
    <w:rsid w:val="0078329C"/>
    <w:rsid w:val="007D4867"/>
    <w:rsid w:val="007E0A76"/>
    <w:rsid w:val="00812D58"/>
    <w:rsid w:val="008226AD"/>
    <w:rsid w:val="008D7EE4"/>
    <w:rsid w:val="008E0F18"/>
    <w:rsid w:val="008F549E"/>
    <w:rsid w:val="00924D9E"/>
    <w:rsid w:val="0093141E"/>
    <w:rsid w:val="00977434"/>
    <w:rsid w:val="00983595"/>
    <w:rsid w:val="009E6283"/>
    <w:rsid w:val="009F4726"/>
    <w:rsid w:val="00A76779"/>
    <w:rsid w:val="00A77655"/>
    <w:rsid w:val="00B07300"/>
    <w:rsid w:val="00B742F3"/>
    <w:rsid w:val="00BD07F8"/>
    <w:rsid w:val="00D7223E"/>
    <w:rsid w:val="00D72249"/>
    <w:rsid w:val="00DA1AB1"/>
    <w:rsid w:val="00DF56A8"/>
    <w:rsid w:val="00E152AF"/>
    <w:rsid w:val="00E97524"/>
    <w:rsid w:val="00EA5A38"/>
    <w:rsid w:val="00F6650E"/>
    <w:rsid w:val="00F72EEE"/>
    <w:rsid w:val="00F93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68A667"/>
  <w15:chartTrackingRefBased/>
  <w15:docId w15:val="{DB3BFFB3-CDFF-46DE-B876-C1EC43CA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783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nta\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AB00CA54DC470284256E50B132DE82"/>
        <w:category>
          <w:name w:val="General"/>
          <w:gallery w:val="placeholder"/>
        </w:category>
        <w:types>
          <w:type w:val="bbPlcHdr"/>
        </w:types>
        <w:behaviors>
          <w:behavior w:val="content"/>
        </w:behaviors>
        <w:guid w:val="{2AA78178-287F-4643-B01C-D1DE9669A19F}"/>
      </w:docPartPr>
      <w:docPartBody>
        <w:p w:rsidR="00FB27E1" w:rsidRDefault="000561A0">
          <w:pPr>
            <w:pStyle w:val="EAAB00CA54DC470284256E50B132DE82"/>
          </w:pPr>
          <w:r>
            <w:t>[company name]</w:t>
          </w:r>
        </w:p>
      </w:docPartBody>
    </w:docPart>
    <w:docPart>
      <w:docPartPr>
        <w:name w:val="6360B9A7F84B4698A3C11C6FCC48A494"/>
        <w:category>
          <w:name w:val="General"/>
          <w:gallery w:val="placeholder"/>
        </w:category>
        <w:types>
          <w:type w:val="bbPlcHdr"/>
        </w:types>
        <w:behaviors>
          <w:behavior w:val="content"/>
        </w:behaviors>
        <w:guid w:val="{C09A84C7-7AE6-4AF4-AE30-83E62DF38F0D}"/>
      </w:docPartPr>
      <w:docPartBody>
        <w:p w:rsidR="00FB27E1" w:rsidRDefault="000561A0">
          <w:pPr>
            <w:pStyle w:val="6360B9A7F84B4698A3C11C6FCC48A494"/>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1A0"/>
    <w:rsid w:val="000561A0"/>
    <w:rsid w:val="004149FC"/>
    <w:rsid w:val="00A57536"/>
    <w:rsid w:val="00B73327"/>
    <w:rsid w:val="00FB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56957B6BD84CA4BFA53D0DB79CCDAD">
    <w:name w:val="EB56957B6BD84CA4BFA53D0DB79CCDAD"/>
  </w:style>
  <w:style w:type="paragraph" w:customStyle="1" w:styleId="284773F4EB524F6AB8FBBB6EA05B2CDC">
    <w:name w:val="284773F4EB524F6AB8FBBB6EA05B2CDC"/>
  </w:style>
  <w:style w:type="paragraph" w:customStyle="1" w:styleId="D6AD4BC5BACE4D5D9F1B31B542D5E233">
    <w:name w:val="D6AD4BC5BACE4D5D9F1B31B542D5E233"/>
  </w:style>
  <w:style w:type="paragraph" w:customStyle="1" w:styleId="A495C472AAC943B9B69EF5B42DA2F99B">
    <w:name w:val="A495C472AAC943B9B69EF5B42DA2F99B"/>
  </w:style>
  <w:style w:type="character" w:styleId="Strong">
    <w:name w:val="Strong"/>
    <w:basedOn w:val="DefaultParagraphFont"/>
    <w:uiPriority w:val="1"/>
    <w:qFormat/>
    <w:rPr>
      <w:b/>
      <w:bCs/>
    </w:rPr>
  </w:style>
  <w:style w:type="paragraph" w:customStyle="1" w:styleId="482A5E0C1375416B87477B14D59F2BD0">
    <w:name w:val="482A5E0C1375416B87477B14D59F2BD0"/>
  </w:style>
  <w:style w:type="paragraph" w:customStyle="1" w:styleId="E9F98B9D9C8B4887B222C6BF5FB4BD25">
    <w:name w:val="E9F98B9D9C8B4887B222C6BF5FB4BD25"/>
  </w:style>
  <w:style w:type="paragraph" w:customStyle="1" w:styleId="D4BDF4D9F38D402F94B50C79DA8A1ECA">
    <w:name w:val="D4BDF4D9F38D402F94B50C79DA8A1ECA"/>
  </w:style>
  <w:style w:type="paragraph" w:customStyle="1" w:styleId="BC9AFCAAE0724252A34C02E66DED3529">
    <w:name w:val="BC9AFCAAE0724252A34C02E66DED3529"/>
  </w:style>
  <w:style w:type="paragraph" w:customStyle="1" w:styleId="5D25947303334C9F98593BFA10DE5575">
    <w:name w:val="5D25947303334C9F98593BFA10DE5575"/>
  </w:style>
  <w:style w:type="paragraph" w:customStyle="1" w:styleId="A0F9C1534B8444669405B083A5B2591D">
    <w:name w:val="A0F9C1534B8444669405B083A5B2591D"/>
  </w:style>
  <w:style w:type="paragraph" w:customStyle="1" w:styleId="DC5C6EBB89B54EA980D4F12F1BE849AA">
    <w:name w:val="DC5C6EBB89B54EA980D4F12F1BE849AA"/>
  </w:style>
  <w:style w:type="paragraph" w:customStyle="1" w:styleId="AABA9281398A4756A3F8DD8F699C48A4">
    <w:name w:val="AABA9281398A4756A3F8DD8F699C48A4"/>
  </w:style>
  <w:style w:type="paragraph" w:customStyle="1" w:styleId="EAAB00CA54DC470284256E50B132DE82">
    <w:name w:val="EAAB00CA54DC470284256E50B132DE82"/>
  </w:style>
  <w:style w:type="paragraph" w:customStyle="1" w:styleId="6360B9A7F84B4698A3C11C6FCC48A494">
    <w:name w:val="6360B9A7F84B4698A3C11C6FCC48A4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2017-12-10T00:00:00</PublishDate>
  <Abstract/>
  <CompanyAddress>December 10, 2017</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3</TotalTime>
  <Pages>11</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Screenshots and simple image manipulation with VB in C#</vt:lpstr>
    </vt:vector>
  </TitlesOfParts>
  <Company>Stark State College</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Screenshots and simple image manipulation with C#</dc:title>
  <dc:subject>C# Fall 2017</dc:subject>
  <dc:creator>Joshua Stimpert</dc:creator>
  <cp:keywords/>
  <cp:lastModifiedBy>Joshua Stimpert</cp:lastModifiedBy>
  <cp:revision>4</cp:revision>
  <dcterms:created xsi:type="dcterms:W3CDTF">2017-05-02T20:54:00Z</dcterms:created>
  <dcterms:modified xsi:type="dcterms:W3CDTF">2017-12-10T20:25:00Z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